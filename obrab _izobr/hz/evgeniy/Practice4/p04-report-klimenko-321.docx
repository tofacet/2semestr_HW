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002" w14:textId="61B3B403" w:rsidR="006A0DC1" w:rsidRPr="00E81751" w:rsidRDefault="00000000">
      <w:pPr>
        <w:pStyle w:val="Textbody"/>
        <w:ind w:firstLine="0"/>
        <w:jc w:val="left"/>
        <w:rPr>
          <w:lang w:val="en-US"/>
        </w:rPr>
      </w:pPr>
      <w:r>
        <w:t>Дата 2023-0</w:t>
      </w:r>
      <w:r w:rsidR="003A55FB" w:rsidRPr="00E81751">
        <w:t>6-0</w:t>
      </w:r>
      <w:r w:rsidR="00E81751">
        <w:rPr>
          <w:lang w:val="en-US"/>
        </w:rPr>
        <w:t>4</w:t>
      </w:r>
    </w:p>
    <w:p w14:paraId="4186DC27" w14:textId="77777777" w:rsidR="006A0DC1" w:rsidRDefault="00000000">
      <w:pPr>
        <w:pStyle w:val="Textbody"/>
        <w:ind w:firstLine="0"/>
        <w:jc w:val="left"/>
      </w:pPr>
      <w:r>
        <w:t>ФИО Клименко Иван Сергеевич</w:t>
      </w:r>
    </w:p>
    <w:p w14:paraId="6DB88C52" w14:textId="77777777" w:rsidR="006A0DC1" w:rsidRDefault="00000000">
      <w:pPr>
        <w:pStyle w:val="Textbody"/>
        <w:ind w:firstLine="0"/>
        <w:jc w:val="left"/>
      </w:pPr>
      <w:r>
        <w:t xml:space="preserve">Группа </w:t>
      </w:r>
      <w:proofErr w:type="gramStart"/>
      <w:r>
        <w:t>224-321</w:t>
      </w:r>
      <w:proofErr w:type="gramEnd"/>
    </w:p>
    <w:p w14:paraId="5BEC22EB" w14:textId="77777777" w:rsidR="006A0DC1" w:rsidRDefault="006A0DC1">
      <w:pPr>
        <w:pStyle w:val="Textbody"/>
        <w:ind w:firstLine="0"/>
        <w:jc w:val="left"/>
      </w:pPr>
    </w:p>
    <w:p w14:paraId="0D047867" w14:textId="77777777" w:rsidR="006A0DC1" w:rsidRDefault="006A0DC1">
      <w:pPr>
        <w:pStyle w:val="Textbody"/>
        <w:ind w:firstLine="0"/>
        <w:jc w:val="left"/>
      </w:pPr>
    </w:p>
    <w:p w14:paraId="647E02DF" w14:textId="023FC92F" w:rsidR="00400124" w:rsidRDefault="00000000">
      <w:pPr>
        <w:pStyle w:val="Standard"/>
        <w:jc w:val="center"/>
        <w:rPr>
          <w:b/>
          <w:bCs/>
        </w:rPr>
      </w:pPr>
      <w:bookmarkStart w:id="0" w:name="page191R_mcid0"/>
      <w:bookmarkEnd w:id="0"/>
      <w:r>
        <w:rPr>
          <w:b/>
          <w:bCs/>
        </w:rPr>
        <w:t>ЛАБОРАТОРНАЯ РАБОТА №</w:t>
      </w:r>
      <w:bookmarkStart w:id="1" w:name="page191R_mcid2"/>
      <w:bookmarkStart w:id="2" w:name="page191R_mcid1"/>
      <w:bookmarkEnd w:id="1"/>
      <w:bookmarkEnd w:id="2"/>
      <w:r w:rsidR="00E81751" w:rsidRPr="00E81751">
        <w:rPr>
          <w:b/>
          <w:bCs/>
        </w:rPr>
        <w:t>4</w:t>
      </w:r>
      <w:r>
        <w:br/>
      </w:r>
      <w:r w:rsidR="00E81751" w:rsidRPr="00E81751">
        <w:rPr>
          <w:rStyle w:val="markedcontent"/>
          <w:b/>
          <w:bCs/>
        </w:rPr>
        <w:t>Применение пространственных фильтров размытия и повышения</w:t>
      </w:r>
      <w:r w:rsidR="00E81751" w:rsidRPr="00E81751">
        <w:rPr>
          <w:b/>
          <w:bCs/>
        </w:rPr>
        <w:br/>
      </w:r>
      <w:r w:rsidR="00E81751" w:rsidRPr="00E81751">
        <w:rPr>
          <w:rStyle w:val="markedcontent"/>
          <w:b/>
          <w:bCs/>
        </w:rPr>
        <w:t>резкости</w:t>
      </w:r>
    </w:p>
    <w:p w14:paraId="4635BA97" w14:textId="77777777" w:rsidR="00400124" w:rsidRPr="00400124" w:rsidRDefault="00400124">
      <w:pPr>
        <w:pStyle w:val="Standard"/>
        <w:jc w:val="center"/>
      </w:pPr>
    </w:p>
    <w:p w14:paraId="2D266508" w14:textId="213327DA" w:rsidR="006A0DC1" w:rsidRPr="00E81751" w:rsidRDefault="00000000">
      <w:pPr>
        <w:pStyle w:val="Standard"/>
        <w:jc w:val="center"/>
        <w:rPr>
          <w:b/>
          <w:bCs/>
        </w:rPr>
      </w:pPr>
      <w:r>
        <w:rPr>
          <w:b/>
          <w:bCs/>
        </w:rPr>
        <w:t>1. Цель работы</w:t>
      </w:r>
      <w:bookmarkStart w:id="3" w:name="page191R_mcid6"/>
      <w:bookmarkStart w:id="4" w:name="page191R_mcid5"/>
      <w:bookmarkEnd w:id="3"/>
      <w:bookmarkEnd w:id="4"/>
      <w:r>
        <w:br/>
      </w:r>
      <w:r w:rsidR="00400124">
        <w:t>П</w:t>
      </w:r>
      <w:r w:rsidR="00400124" w:rsidRPr="00400124">
        <w:t xml:space="preserve">ознакомится с пространственными методами </w:t>
      </w:r>
      <w:r w:rsidR="00E81751">
        <w:t>фильтрации.</w:t>
      </w:r>
    </w:p>
    <w:p w14:paraId="7277476B" w14:textId="77777777" w:rsidR="006A0DC1" w:rsidRDefault="006A0DC1" w:rsidP="003A55FB">
      <w:pPr>
        <w:pStyle w:val="Standard"/>
      </w:pPr>
      <w:bookmarkStart w:id="5" w:name="page191R_mcid11"/>
      <w:bookmarkStart w:id="6" w:name="page191R_mcid8"/>
      <w:bookmarkEnd w:id="5"/>
      <w:bookmarkEnd w:id="6"/>
    </w:p>
    <w:p w14:paraId="64FBCBE8" w14:textId="3E9C37E9" w:rsidR="006A0DC1" w:rsidRDefault="003A55FB">
      <w:pPr>
        <w:pStyle w:val="Standard"/>
        <w:jc w:val="center"/>
        <w:rPr>
          <w:b/>
          <w:bCs/>
        </w:rPr>
      </w:pPr>
      <w:r>
        <w:rPr>
          <w:b/>
          <w:bCs/>
        </w:rPr>
        <w:t>2. Исходные данные и программное обеспечение</w:t>
      </w:r>
    </w:p>
    <w:p w14:paraId="3057C074" w14:textId="4C3587DC" w:rsidR="006A0DC1" w:rsidRDefault="003A55FB">
      <w:pPr>
        <w:pStyle w:val="Standard"/>
        <w:jc w:val="left"/>
      </w:pPr>
      <w:r>
        <w:t xml:space="preserve">Изображения </w:t>
      </w:r>
      <w:r w:rsidR="00E81751">
        <w:t xml:space="preserve">сгенерированы и </w:t>
      </w:r>
      <w:r>
        <w:t xml:space="preserve">обработаны программой на языке «Питон» с помощью библиотеки </w:t>
      </w:r>
      <w:proofErr w:type="spellStart"/>
      <w:r>
        <w:rPr>
          <w:i/>
          <w:iCs/>
        </w:rPr>
        <w:t>NumPy</w:t>
      </w:r>
      <w:proofErr w:type="spellEnd"/>
      <w:r w:rsidR="00E81751">
        <w:rPr>
          <w:i/>
          <w:iCs/>
        </w:rPr>
        <w:t xml:space="preserve"> и </w:t>
      </w:r>
      <w:r w:rsidR="00E81751">
        <w:rPr>
          <w:i/>
          <w:iCs/>
          <w:lang w:val="en-US"/>
        </w:rPr>
        <w:t>SciPy</w:t>
      </w:r>
      <w:r>
        <w:t>.</w:t>
      </w:r>
    </w:p>
    <w:p w14:paraId="032E06BE" w14:textId="77777777" w:rsidR="002B1C0C" w:rsidRDefault="002B1C0C">
      <w:pPr>
        <w:pStyle w:val="Standard"/>
        <w:jc w:val="left"/>
      </w:pPr>
    </w:p>
    <w:p w14:paraId="39A5B0C1" w14:textId="0AEBB4B4" w:rsidR="00AB3AFA" w:rsidRDefault="00000000" w:rsidP="00E81751">
      <w:pPr>
        <w:pStyle w:val="Standard"/>
        <w:jc w:val="center"/>
        <w:rPr>
          <w:b/>
          <w:bCs/>
        </w:rPr>
      </w:pPr>
      <w:r>
        <w:rPr>
          <w:b/>
          <w:bCs/>
        </w:rPr>
        <w:t>4. Выполнение работы</w:t>
      </w:r>
    </w:p>
    <w:p w14:paraId="55797695" w14:textId="7C6C5305" w:rsidR="00E81751" w:rsidRDefault="00E81751" w:rsidP="00E81751">
      <w:pPr>
        <w:pStyle w:val="Standard"/>
        <w:jc w:val="left"/>
      </w:pPr>
      <w:r>
        <w:rPr>
          <w:lang w:val="en-US"/>
        </w:rPr>
        <w:t>[</w:t>
      </w:r>
      <w:r>
        <w:t>1, 2</w:t>
      </w:r>
      <w:r>
        <w:rPr>
          <w:lang w:val="en-US"/>
        </w:rPr>
        <w:t>]</w:t>
      </w:r>
      <w:r>
        <w:t xml:space="preserve">. Периодический прямоугольный сигнал из значений </w:t>
      </w:r>
      <w:r w:rsidRPr="00E81751">
        <w:t xml:space="preserve">{0.0, 1.0} </w:t>
      </w:r>
      <w:proofErr w:type="spellStart"/>
      <w:r>
        <w:t>замощается</w:t>
      </w:r>
      <w:proofErr w:type="spellEnd"/>
      <w:r>
        <w:t xml:space="preserve"> с помощью </w:t>
      </w:r>
      <w:r>
        <w:rPr>
          <w:lang w:val="en-US"/>
        </w:rPr>
        <w:t>NumPy</w:t>
      </w:r>
      <w:r w:rsidRPr="00E81751">
        <w:t xml:space="preserve">, </w:t>
      </w:r>
      <w:r>
        <w:t xml:space="preserve">в результате получается изображение 200×200 </w:t>
      </w:r>
      <w:proofErr w:type="spellStart"/>
      <w:r>
        <w:t>пк</w:t>
      </w:r>
      <w:proofErr w:type="spellEnd"/>
      <w:r>
        <w:t xml:space="preserve"> с глубиной цвета 32 бита (тип </w:t>
      </w:r>
      <w:r>
        <w:rPr>
          <w:lang w:val="en-US"/>
        </w:rPr>
        <w:t>float</w:t>
      </w:r>
      <w:r w:rsidRPr="00E81751">
        <w:t xml:space="preserve">32). </w:t>
      </w:r>
      <w:r>
        <w:t xml:space="preserve">Задан период 25 </w:t>
      </w:r>
      <w:proofErr w:type="spellStart"/>
      <w:r>
        <w:t>пк</w:t>
      </w:r>
      <w:proofErr w:type="spellEnd"/>
      <w:r>
        <w:t xml:space="preserve">, одна полоса шириной 4 </w:t>
      </w:r>
      <w:proofErr w:type="spellStart"/>
      <w:r>
        <w:t>пк</w:t>
      </w:r>
      <w:proofErr w:type="spellEnd"/>
      <w:r>
        <w:t>.</w:t>
      </w:r>
    </w:p>
    <w:p w14:paraId="2BB5ECFB" w14:textId="4E8B7717" w:rsidR="00E81751" w:rsidRDefault="00E81751" w:rsidP="00E81751">
      <w:pPr>
        <w:suppressAutoHyphens w:val="0"/>
        <w:autoSpaceDN/>
        <w:jc w:val="center"/>
        <w:textAlignment w:val="auto"/>
        <w:rPr>
          <w:sz w:val="24"/>
          <w:szCs w:val="24"/>
          <w:lang w:val="en-SE"/>
        </w:rPr>
      </w:pPr>
      <w:r w:rsidRPr="00E81751">
        <w:rPr>
          <w:rFonts w:eastAsia="Tahoma" w:cs="FreeSans"/>
          <w:noProof/>
          <w:kern w:val="3"/>
          <w:szCs w:val="24"/>
          <w:lang w:eastAsia="zh-CN" w:bidi="hi-IN"/>
        </w:rPr>
        <w:drawing>
          <wp:inline distT="0" distB="0" distL="0" distR="0" wp14:anchorId="6B9419FD" wp14:editId="6C3CB22F">
            <wp:extent cx="2159540" cy="2116868"/>
            <wp:effectExtent l="0" t="0" r="0" b="4445"/>
            <wp:docPr id="983513599" name="Picture 1" descr="A picture containing text, screenshot, pattern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13599" name="Picture 1" descr="A picture containing text, screenshot, pattern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62" cy="214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1E39" w14:textId="4AF29790" w:rsidR="00E81751" w:rsidRDefault="00E81751" w:rsidP="00E81751">
      <w:pPr>
        <w:suppressAutoHyphens w:val="0"/>
        <w:autoSpaceDN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t>Рисунок 1 – исходное изображение</w:t>
      </w:r>
    </w:p>
    <w:p w14:paraId="7D20EA02" w14:textId="16F2D750" w:rsidR="00E81751" w:rsidRPr="00E81751" w:rsidRDefault="00E81751" w:rsidP="00E81751">
      <w:pPr>
        <w:suppressAutoHyphens w:val="0"/>
        <w:autoSpaceDN/>
        <w:textAlignment w:val="auto"/>
        <w:rPr>
          <w:sz w:val="24"/>
          <w:szCs w:val="24"/>
        </w:rPr>
      </w:pPr>
      <w:r w:rsidRPr="00E81751">
        <w:rPr>
          <w:sz w:val="24"/>
          <w:szCs w:val="24"/>
        </w:rPr>
        <w:lastRenderedPageBreak/>
        <w:t xml:space="preserve">3. </w:t>
      </w:r>
      <w:r>
        <w:rPr>
          <w:sz w:val="24"/>
          <w:szCs w:val="24"/>
        </w:rPr>
        <w:t xml:space="preserve">В результате применения линейных сглаживающих фильтров, заданных функцией: </w:t>
      </w:r>
      <w:proofErr w:type="gramStart"/>
      <w:r>
        <w:rPr>
          <w:sz w:val="24"/>
          <w:szCs w:val="24"/>
          <w:lang w:val="en-US"/>
        </w:rPr>
        <w:t>f</w:t>
      </w:r>
      <w:r w:rsidRPr="00E81751">
        <w:rPr>
          <w:sz w:val="24"/>
          <w:szCs w:val="24"/>
        </w:rPr>
        <w:t>(</w:t>
      </w:r>
      <w:proofErr w:type="gramEnd"/>
      <w:r w:rsidRPr="00E81751">
        <w:rPr>
          <w:i/>
          <w:iCs/>
          <w:sz w:val="24"/>
          <w:szCs w:val="24"/>
          <w:lang w:val="en-US"/>
        </w:rPr>
        <w:t>x</w:t>
      </w:r>
      <w:r w:rsidRPr="00E81751">
        <w:rPr>
          <w:i/>
          <w:iCs/>
          <w:sz w:val="24"/>
          <w:szCs w:val="24"/>
        </w:rPr>
        <w:t xml:space="preserve">, </w:t>
      </w:r>
      <w:r w:rsidRPr="00E81751">
        <w:rPr>
          <w:i/>
          <w:iCs/>
          <w:sz w:val="24"/>
          <w:szCs w:val="24"/>
          <w:lang w:val="en-US"/>
        </w:rPr>
        <w:t>y</w:t>
      </w:r>
      <w:r w:rsidRPr="00E81751">
        <w:rPr>
          <w:sz w:val="24"/>
          <w:szCs w:val="24"/>
        </w:rPr>
        <w:t>) = 1 /</w:t>
      </w:r>
      <w:r w:rsidRPr="00E81751">
        <w:rPr>
          <w:i/>
          <w:iCs/>
          <w:sz w:val="24"/>
          <w:szCs w:val="24"/>
        </w:rPr>
        <w:t xml:space="preserve"> </w:t>
      </w:r>
      <w:proofErr w:type="spellStart"/>
      <w:r w:rsidRPr="00E81751">
        <w:rPr>
          <w:i/>
          <w:iCs/>
          <w:sz w:val="24"/>
          <w:szCs w:val="24"/>
          <w:lang w:val="en-US"/>
        </w:rPr>
        <w:t>xy</w:t>
      </w:r>
      <w:proofErr w:type="spellEnd"/>
      <w:r w:rsidRPr="00E8175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получились изображения на рис. 2 для разных значений </w:t>
      </w:r>
      <w:r w:rsidRPr="00E81751">
        <w:rPr>
          <w:i/>
          <w:iCs/>
          <w:sz w:val="24"/>
          <w:szCs w:val="24"/>
          <w:lang w:val="en-US"/>
        </w:rPr>
        <w:t>x</w:t>
      </w:r>
      <w:r w:rsidRPr="00E81751">
        <w:rPr>
          <w:i/>
          <w:iCs/>
          <w:sz w:val="24"/>
          <w:szCs w:val="24"/>
        </w:rPr>
        <w:t xml:space="preserve">, </w:t>
      </w:r>
      <w:r w:rsidRPr="00E81751">
        <w:rPr>
          <w:i/>
          <w:iCs/>
          <w:sz w:val="24"/>
          <w:szCs w:val="24"/>
          <w:lang w:val="en-US"/>
        </w:rPr>
        <w:t>y</w:t>
      </w:r>
      <w:r w:rsidRPr="00E81751">
        <w:rPr>
          <w:sz w:val="24"/>
          <w:szCs w:val="24"/>
        </w:rPr>
        <w:t>.</w:t>
      </w:r>
    </w:p>
    <w:p w14:paraId="09349A3B" w14:textId="77777777" w:rsidR="00E81751" w:rsidRPr="00E81751" w:rsidRDefault="00E81751" w:rsidP="00E81751">
      <w:pPr>
        <w:suppressAutoHyphens w:val="0"/>
        <w:autoSpaceDN/>
        <w:textAlignment w:val="auto"/>
        <w:rPr>
          <w:sz w:val="24"/>
          <w:szCs w:val="24"/>
        </w:rPr>
      </w:pPr>
    </w:p>
    <w:p w14:paraId="3CFA3634" w14:textId="39B98D68" w:rsidR="00E81751" w:rsidRPr="00E81751" w:rsidRDefault="00E81751" w:rsidP="00E81751">
      <w:pPr>
        <w:suppressAutoHyphens w:val="0"/>
        <w:autoSpaceDN/>
        <w:textAlignment w:val="auto"/>
        <w:rPr>
          <w:sz w:val="24"/>
          <w:szCs w:val="24"/>
          <w:lang w:val="en-SE"/>
        </w:rPr>
      </w:pPr>
      <w:r w:rsidRPr="00E81751">
        <w:rPr>
          <w:noProof/>
          <w:sz w:val="24"/>
          <w:szCs w:val="24"/>
        </w:rPr>
        <w:drawing>
          <wp:inline distT="0" distB="0" distL="0" distR="0" wp14:anchorId="2D51FA40" wp14:editId="5FB18EA1">
            <wp:extent cx="6120130" cy="5108575"/>
            <wp:effectExtent l="0" t="0" r="1270" b="0"/>
            <wp:docPr id="661685233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85233" name="Picture 2" descr="A picture containing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56B4" w14:textId="509FD269" w:rsidR="00E81751" w:rsidRDefault="00E81751" w:rsidP="00E81751">
      <w:pPr>
        <w:pStyle w:val="Standard"/>
        <w:jc w:val="center"/>
      </w:pPr>
      <w:r>
        <w:t>Рисунок 2 – сглаженное изображения при параметрах:</w:t>
      </w:r>
      <w:r>
        <w:br/>
        <w:t>(2, 2)</w:t>
      </w:r>
      <w:r w:rsidRPr="00E81751">
        <w:t>;</w:t>
      </w:r>
      <w:r>
        <w:tab/>
      </w:r>
      <w:r>
        <w:tab/>
      </w:r>
      <w:r w:rsidRPr="00E81751">
        <w:t>(5, 5);</w:t>
      </w:r>
      <w:r>
        <w:br/>
      </w:r>
      <w:r w:rsidRPr="00E81751">
        <w:t>(16, 16);</w:t>
      </w:r>
      <w:r>
        <w:tab/>
      </w:r>
      <w:r w:rsidRPr="00E81751">
        <w:t>(100, 100).</w:t>
      </w:r>
    </w:p>
    <w:p w14:paraId="2DD96578" w14:textId="77777777" w:rsidR="00E81751" w:rsidRDefault="00E81751" w:rsidP="00E81751">
      <w:pPr>
        <w:pStyle w:val="Standard"/>
        <w:jc w:val="center"/>
      </w:pPr>
    </w:p>
    <w:p w14:paraId="5FCEE8EC" w14:textId="3FCA281F" w:rsidR="00E81751" w:rsidRDefault="00E81751" w:rsidP="00E81751">
      <w:pPr>
        <w:pStyle w:val="Standard"/>
        <w:jc w:val="left"/>
      </w:pPr>
      <w:r w:rsidRPr="00E81751">
        <w:t xml:space="preserve">4. </w:t>
      </w:r>
      <w:r>
        <w:t>Наложение импульсного шума реализовано в две операции:</w:t>
      </w:r>
    </w:p>
    <w:p w14:paraId="388FDA38" w14:textId="49DDCA3F" w:rsidR="00E81751" w:rsidRDefault="00E81751" w:rsidP="00E81751">
      <w:pPr>
        <w:pStyle w:val="Standard"/>
        <w:jc w:val="left"/>
      </w:pPr>
      <w:r>
        <w:tab/>
        <w:t xml:space="preserve">1) формирование битовой маски соответствующий размеру изображения со случайным нормальным распределением, с </w:t>
      </w:r>
      <w:proofErr w:type="gramStart"/>
      <w:r>
        <w:rPr>
          <w:lang w:val="en-US"/>
        </w:rPr>
        <w:t>P</w:t>
      </w:r>
      <w:r w:rsidRPr="00E81751">
        <w:t>(</w:t>
      </w:r>
      <w:proofErr w:type="gramEnd"/>
      <w:r w:rsidRPr="00E81751">
        <w:t>1) = 20%;</w:t>
      </w:r>
      <w:r>
        <w:br/>
      </w:r>
      <w:r>
        <w:tab/>
      </w:r>
      <w:r w:rsidRPr="00E81751">
        <w:t xml:space="preserve">2) </w:t>
      </w:r>
      <w:r>
        <w:t xml:space="preserve">наложение маски на изображение с помощью операции </w:t>
      </w:r>
      <w:r>
        <w:rPr>
          <w:lang w:val="en-US"/>
        </w:rPr>
        <w:t>XOR</w:t>
      </w:r>
      <w:r w:rsidRPr="00E81751">
        <w:t>.</w:t>
      </w:r>
    </w:p>
    <w:p w14:paraId="348BCCDB" w14:textId="77777777" w:rsidR="00E81751" w:rsidRDefault="00E81751" w:rsidP="00E81751">
      <w:pPr>
        <w:pStyle w:val="Standard"/>
        <w:jc w:val="left"/>
      </w:pPr>
    </w:p>
    <w:p w14:paraId="0D2B74C9" w14:textId="2C5AC2FB" w:rsidR="00E81751" w:rsidRDefault="00E81751" w:rsidP="00E81751">
      <w:pPr>
        <w:suppressAutoHyphens w:val="0"/>
        <w:autoSpaceDN/>
        <w:jc w:val="center"/>
        <w:textAlignment w:val="auto"/>
        <w:rPr>
          <w:sz w:val="24"/>
          <w:szCs w:val="24"/>
          <w:lang w:val="en-SE"/>
        </w:rPr>
      </w:pPr>
      <w:r w:rsidRPr="00E81751">
        <w:rPr>
          <w:rFonts w:eastAsia="Tahoma" w:cs="FreeSans"/>
          <w:noProof/>
          <w:kern w:val="3"/>
          <w:szCs w:val="24"/>
          <w:lang w:eastAsia="zh-CN" w:bidi="hi-IN"/>
        </w:rPr>
        <w:lastRenderedPageBreak/>
        <w:drawing>
          <wp:inline distT="0" distB="0" distL="0" distR="0" wp14:anchorId="440BA0FA" wp14:editId="3C025BC3">
            <wp:extent cx="3677056" cy="3604397"/>
            <wp:effectExtent l="0" t="0" r="6350" b="2540"/>
            <wp:docPr id="1232379063" name="Picture 3" descr="A picture containing text, pattern, screenshot,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9063" name="Picture 3" descr="A picture containing text, pattern, screenshot, black and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117" cy="36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8067" w14:textId="660B733C" w:rsidR="00E81751" w:rsidRDefault="00E81751" w:rsidP="00E81751">
      <w:pPr>
        <w:suppressAutoHyphens w:val="0"/>
        <w:autoSpaceDN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t>Рис. 3 – изображение, модулированное импульсным шумом</w:t>
      </w:r>
    </w:p>
    <w:p w14:paraId="10781E2A" w14:textId="77777777" w:rsidR="00E81751" w:rsidRDefault="00E81751" w:rsidP="00E81751">
      <w:pPr>
        <w:suppressAutoHyphens w:val="0"/>
        <w:autoSpaceDN/>
        <w:jc w:val="center"/>
        <w:textAlignment w:val="auto"/>
        <w:rPr>
          <w:sz w:val="24"/>
          <w:szCs w:val="24"/>
        </w:rPr>
      </w:pPr>
    </w:p>
    <w:p w14:paraId="4388F754" w14:textId="7A027AD9" w:rsidR="00E81751" w:rsidRDefault="00E81751" w:rsidP="00E81751">
      <w:pPr>
        <w:suppressAutoHyphens w:val="0"/>
        <w:autoSpaceDN/>
        <w:textAlignment w:val="auto"/>
        <w:rPr>
          <w:sz w:val="24"/>
          <w:szCs w:val="24"/>
        </w:rPr>
      </w:pPr>
      <w:r>
        <w:rPr>
          <w:sz w:val="24"/>
          <w:szCs w:val="24"/>
        </w:rPr>
        <w:t>5. Учитывая монотонность изображения по горизонтали, можно задать такие параметры ядра медианного фильтра, при которых будет полностью восстановлен исходный образ.</w:t>
      </w:r>
    </w:p>
    <w:p w14:paraId="5E7F524C" w14:textId="77777777" w:rsidR="006C0A99" w:rsidRPr="00E81751" w:rsidRDefault="006C0A99" w:rsidP="00E81751">
      <w:pPr>
        <w:suppressAutoHyphens w:val="0"/>
        <w:autoSpaceDN/>
        <w:textAlignment w:val="auto"/>
        <w:rPr>
          <w:sz w:val="24"/>
          <w:szCs w:val="24"/>
        </w:rPr>
      </w:pPr>
    </w:p>
    <w:p w14:paraId="5E481293" w14:textId="0E221021" w:rsidR="006C0A99" w:rsidRPr="006C0A99" w:rsidRDefault="006C0A99" w:rsidP="006C0A99">
      <w:pPr>
        <w:suppressAutoHyphens w:val="0"/>
        <w:autoSpaceDN/>
        <w:jc w:val="center"/>
        <w:textAlignment w:val="auto"/>
        <w:rPr>
          <w:sz w:val="24"/>
          <w:szCs w:val="24"/>
          <w:lang w:val="en-SE"/>
        </w:rPr>
      </w:pPr>
      <w:r w:rsidRPr="006C0A99">
        <w:rPr>
          <w:noProof/>
          <w:sz w:val="24"/>
          <w:szCs w:val="24"/>
        </w:rPr>
        <w:drawing>
          <wp:inline distT="0" distB="0" distL="0" distR="0" wp14:anchorId="6BB01CA7" wp14:editId="017FA7F5">
            <wp:extent cx="3808948" cy="3229583"/>
            <wp:effectExtent l="0" t="0" r="1270" b="0"/>
            <wp:docPr id="955773713" name="Picture 4" descr="A picture containing text, pattern, black and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73713" name="Picture 4" descr="A picture containing text, pattern, black and whit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043" cy="323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8DBD7" w14:textId="0E75EBF3" w:rsidR="00E81751" w:rsidRDefault="006C0A99" w:rsidP="006C0A99">
      <w:pPr>
        <w:pStyle w:val="Standard"/>
        <w:jc w:val="center"/>
      </w:pPr>
      <w:r>
        <w:t>Рис. 4 – зашумлённое изображение после медианной фильтрации, ядра:</w:t>
      </w:r>
      <w:r>
        <w:br/>
      </w:r>
      <w:r w:rsidRPr="006C0A99">
        <w:t>5×5;</w:t>
      </w:r>
      <w:r>
        <w:tab/>
      </w:r>
      <w:r w:rsidRPr="006C0A99">
        <w:t>20×1;</w:t>
      </w:r>
      <w:r w:rsidRPr="006C0A99">
        <w:br/>
        <w:t>20×20; 40×1.</w:t>
      </w:r>
    </w:p>
    <w:p w14:paraId="05695E05" w14:textId="77777777" w:rsidR="006C0A99" w:rsidRDefault="006C0A99" w:rsidP="006C0A99">
      <w:pPr>
        <w:pStyle w:val="Standard"/>
        <w:jc w:val="center"/>
      </w:pPr>
    </w:p>
    <w:p w14:paraId="1B66F5D3" w14:textId="69715C3E" w:rsidR="006C0A99" w:rsidRDefault="006C0A99" w:rsidP="006C0A99">
      <w:pPr>
        <w:pStyle w:val="Standard"/>
        <w:jc w:val="left"/>
      </w:pPr>
      <w:r w:rsidRPr="006C0A99">
        <w:lastRenderedPageBreak/>
        <w:t xml:space="preserve"> 6. </w:t>
      </w:r>
      <w:r>
        <w:t xml:space="preserve">Размытые изображения для повышения резкости обработаны фильтром Лапласа. </w:t>
      </w:r>
    </w:p>
    <w:p w14:paraId="1CFBD530" w14:textId="59B37C76" w:rsidR="006C0A99" w:rsidRDefault="006C0A99" w:rsidP="006C0A99">
      <w:pPr>
        <w:suppressAutoHyphens w:val="0"/>
        <w:autoSpaceDN/>
        <w:jc w:val="center"/>
        <w:textAlignment w:val="auto"/>
        <w:rPr>
          <w:sz w:val="24"/>
          <w:szCs w:val="24"/>
          <w:lang w:val="en-SE"/>
        </w:rPr>
      </w:pPr>
      <w:r w:rsidRPr="006C0A99">
        <w:rPr>
          <w:rFonts w:eastAsia="Tahoma" w:cs="FreeSans"/>
          <w:noProof/>
          <w:kern w:val="3"/>
          <w:szCs w:val="24"/>
          <w:lang w:eastAsia="zh-CN" w:bidi="hi-IN"/>
        </w:rPr>
        <w:drawing>
          <wp:inline distT="0" distB="0" distL="0" distR="0" wp14:anchorId="091F9DF7" wp14:editId="657F4BDB">
            <wp:extent cx="4756826" cy="3970602"/>
            <wp:effectExtent l="0" t="0" r="0" b="5080"/>
            <wp:docPr id="1271772437" name="Picture 5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72437" name="Picture 5" descr="A picture containing tex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83" cy="397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628B" w14:textId="22A69EC5" w:rsidR="006C0A99" w:rsidRDefault="006C0A99" w:rsidP="006C0A99">
      <w:pPr>
        <w:suppressAutoHyphens w:val="0"/>
        <w:autoSpaceDN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t>Рис. 5 – изображения из рис. 2 после сглаживания и обработки фильтром Лапласа.</w:t>
      </w:r>
    </w:p>
    <w:p w14:paraId="7406B5A2" w14:textId="77777777" w:rsidR="006C0A99" w:rsidRDefault="006C0A99" w:rsidP="006C0A99">
      <w:pPr>
        <w:suppressAutoHyphens w:val="0"/>
        <w:autoSpaceDN/>
        <w:textAlignment w:val="auto"/>
        <w:rPr>
          <w:sz w:val="24"/>
          <w:szCs w:val="24"/>
        </w:rPr>
      </w:pPr>
    </w:p>
    <w:p w14:paraId="16036A1D" w14:textId="03CDAE51" w:rsidR="006C0A99" w:rsidRDefault="006C0A99" w:rsidP="006C0A99">
      <w:pPr>
        <w:suppressAutoHyphens w:val="0"/>
        <w:autoSpaceDN/>
        <w:jc w:val="center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Исходный код</w:t>
      </w:r>
    </w:p>
    <w:p w14:paraId="4C3A3C96" w14:textId="77777777" w:rsidR="006C0A99" w:rsidRDefault="006C0A99" w:rsidP="006C0A99">
      <w:pPr>
        <w:suppressAutoHyphens w:val="0"/>
        <w:autoSpaceDN/>
        <w:jc w:val="center"/>
        <w:textAlignment w:val="auto"/>
        <w:rPr>
          <w:b/>
          <w:bCs/>
          <w:sz w:val="24"/>
          <w:szCs w:val="24"/>
        </w:rPr>
      </w:pPr>
    </w:p>
    <w:p w14:paraId="76D160C4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import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numpy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 xml:space="preserve"> as </w:t>
      </w:r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np</w:t>
      </w:r>
      <w:proofErr w:type="gramEnd"/>
    </w:p>
    <w:p w14:paraId="597A40E7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import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scipy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 xml:space="preserve"> as </w:t>
      </w:r>
      <w:proofErr w:type="spellStart"/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sp</w:t>
      </w:r>
      <w:proofErr w:type="spellEnd"/>
      <w:proofErr w:type="gramEnd"/>
    </w:p>
    <w:p w14:paraId="4A257A40" w14:textId="229C0BFD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matplotlib.pyplot</w:t>
      </w:r>
      <w:proofErr w:type="spellEnd"/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 xml:space="preserve"> as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plt</w:t>
      </w:r>
      <w:proofErr w:type="spellEnd"/>
    </w:p>
    <w:p w14:paraId="18D46C95" w14:textId="13913EC6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</w:rPr>
      </w:pPr>
    </w:p>
    <w:p w14:paraId="195747D4" w14:textId="161D3074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# </w:t>
      </w:r>
      <w:r w:rsidRPr="00502CE8">
        <w:rPr>
          <w:rFonts w:ascii="Consolas" w:hAnsi="Consolas" w:cs="Consolas"/>
          <w:sz w:val="18"/>
          <w:szCs w:val="18"/>
        </w:rPr>
        <w:t>вспомогательные функции</w:t>
      </w:r>
    </w:p>
    <w:p w14:paraId="39DC2EFB" w14:textId="1B9BFC29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emap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 xml:space="preserve"> = lambda f,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xs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 xml:space="preserve">: [f(x) for x in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xs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]</w:t>
      </w:r>
    </w:p>
    <w:p w14:paraId="4F0338F0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unzip = lambda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xs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 xml:space="preserve">: [[a for a, _ in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xs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 xml:space="preserve">], [b for _, b in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xs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]]</w:t>
      </w:r>
    </w:p>
    <w:p w14:paraId="2EC018FB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uint8 = lambda x: </w:t>
      </w:r>
      <w:proofErr w:type="spellStart"/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x.astype</w:t>
      </w:r>
      <w:proofErr w:type="spellEnd"/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(np.uint8)</w:t>
      </w:r>
    </w:p>
    <w:p w14:paraId="2B030ABF" w14:textId="64C956B1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float32 = lambda x: </w:t>
      </w:r>
      <w:proofErr w:type="spellStart"/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x.astype</w:t>
      </w:r>
      <w:proofErr w:type="spellEnd"/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(np.float32)</w:t>
      </w:r>
    </w:p>
    <w:p w14:paraId="43684C47" w14:textId="795E7A08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>show1 = lambda pic: (</w:t>
      </w:r>
      <w:proofErr w:type="spellStart"/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plt.subplots</w:t>
      </w:r>
      <w:proofErr w:type="spellEnd"/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())[1].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imshow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 xml:space="preserve">(pic,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cmap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 xml:space="preserve">='gray')        </w:t>
      </w:r>
    </w:p>
    <w:p w14:paraId="19D22E87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</w:p>
    <w:p w14:paraId="5673964B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def </w:t>
      </w:r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show(</w:t>
      </w:r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pics, title=None):</w:t>
      </w:r>
    </w:p>
    <w:p w14:paraId="2B598CFF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    cols, rows = 2, (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len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(pics) // 2) + (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len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(pics) % 2)</w:t>
      </w:r>
    </w:p>
    <w:p w14:paraId="2582CCA2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    fig,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axs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plt.subplots</w:t>
      </w:r>
      <w:proofErr w:type="spellEnd"/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 xml:space="preserve">(rows, cols, squeeze=True,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constrained_layout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=True)</w:t>
      </w:r>
    </w:p>
    <w:p w14:paraId="25F12CF5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    show1 = lambda pic, ax: </w:t>
      </w:r>
      <w:proofErr w:type="spellStart"/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ax.imshow</w:t>
      </w:r>
      <w:proofErr w:type="spellEnd"/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 xml:space="preserve">(pic,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cmap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='gray')</w:t>
      </w:r>
    </w:p>
    <w:p w14:paraId="30567F22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    [show1(pic, ax) for pic, ax in </w:t>
      </w:r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zip(</w:t>
      </w:r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 xml:space="preserve">pics,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axs.flat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)]</w:t>
      </w:r>
    </w:p>
    <w:p w14:paraId="0BF0FBB4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</w:p>
    <w:p w14:paraId="36F4D7D2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def </w:t>
      </w:r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save(</w:t>
      </w:r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 xml:space="preserve">pics, suffix='', path='./',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ext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='gif'):</w:t>
      </w:r>
    </w:p>
    <w:p w14:paraId="6A086C4D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    for n, p in enumerate(pics):</w:t>
      </w:r>
    </w:p>
    <w:p w14:paraId="602FBE15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imsave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path + f'{n+1:02d}{suffix}.{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ext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}', p)</w:t>
      </w:r>
    </w:p>
    <w:p w14:paraId="4A2CCE58" w14:textId="77777777" w:rsidR="00502CE8" w:rsidRPr="00502CE8" w:rsidRDefault="00502CE8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</w:p>
    <w:p w14:paraId="54A814F5" w14:textId="77777777" w:rsidR="00502CE8" w:rsidRDefault="00502CE8">
      <w:pPr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br w:type="page"/>
      </w:r>
    </w:p>
    <w:p w14:paraId="282A98D0" w14:textId="33F4E2A8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lastRenderedPageBreak/>
        <w:t xml:space="preserve"># </w:t>
      </w:r>
      <w:r w:rsidRPr="00502CE8">
        <w:rPr>
          <w:rFonts w:ascii="Consolas" w:hAnsi="Consolas" w:cs="Consolas"/>
          <w:sz w:val="18"/>
          <w:szCs w:val="18"/>
        </w:rPr>
        <w:t>создание прямоугольного сигнала</w:t>
      </w:r>
    </w:p>
    <w:p w14:paraId="2896E87A" w14:textId="3A63F7EA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def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square_</w:t>
      </w:r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wave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period, w=200, h=200):</w:t>
      </w:r>
    </w:p>
    <w:p w14:paraId="406166B7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freq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 xml:space="preserve"> = w // period</w:t>
      </w:r>
    </w:p>
    <w:p w14:paraId="73AE4A04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    tile = </w:t>
      </w:r>
      <w:proofErr w:type="spellStart"/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np.repeat</w:t>
      </w:r>
      <w:proofErr w:type="spellEnd"/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 xml:space="preserve">((0.0, 1.0),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freq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 xml:space="preserve"> // 2)</w:t>
      </w:r>
    </w:p>
    <w:p w14:paraId="005A6136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    line = </w:t>
      </w:r>
      <w:proofErr w:type="spellStart"/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np.tile</w:t>
      </w:r>
      <w:proofErr w:type="spellEnd"/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(tile, period)</w:t>
      </w:r>
    </w:p>
    <w:p w14:paraId="264FFB82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    pic = </w:t>
      </w:r>
      <w:proofErr w:type="spellStart"/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np.repeat</w:t>
      </w:r>
      <w:proofErr w:type="spellEnd"/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(line, h).reshape(w, h).T</w:t>
      </w:r>
    </w:p>
    <w:p w14:paraId="6570681E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print(</w:t>
      </w:r>
      <w:proofErr w:type="spellStart"/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f"Период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 xml:space="preserve">: {period}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пк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полоса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: {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freq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 xml:space="preserve"> // 2}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пк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")</w:t>
      </w:r>
    </w:p>
    <w:p w14:paraId="24573079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    return </w:t>
      </w:r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pic</w:t>
      </w:r>
      <w:proofErr w:type="gramEnd"/>
    </w:p>
    <w:p w14:paraId="4411142F" w14:textId="60235705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</w:p>
    <w:p w14:paraId="18256B24" w14:textId="5943A2B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pic = 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square_</w:t>
      </w:r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wave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25)</w:t>
      </w:r>
      <w:r w:rsidRPr="00502CE8">
        <w:rPr>
          <w:rFonts w:ascii="Consolas" w:hAnsi="Consolas" w:cs="Consolas"/>
          <w:sz w:val="18"/>
          <w:szCs w:val="18"/>
        </w:rPr>
        <w:t xml:space="preserve"> </w:t>
      </w:r>
    </w:p>
    <w:p w14:paraId="72E6642E" w14:textId="670192D9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>show1(pic)</w:t>
      </w:r>
    </w:p>
    <w:p w14:paraId="0B9E3DF0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</w:p>
    <w:p w14:paraId="5800625F" w14:textId="4A275F28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# </w:t>
      </w:r>
      <w:r w:rsidRPr="00502CE8">
        <w:rPr>
          <w:rFonts w:ascii="Consolas" w:hAnsi="Consolas" w:cs="Consolas"/>
          <w:sz w:val="18"/>
          <w:szCs w:val="18"/>
        </w:rPr>
        <w:t>сглаживание</w:t>
      </w:r>
    </w:p>
    <w:p w14:paraId="50BAD22A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def </w:t>
      </w:r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blur(</w:t>
      </w:r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pic, x, y):</w:t>
      </w:r>
    </w:p>
    <w:p w14:paraId="2A1D7505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    f = lambda x, y: </w:t>
      </w:r>
      <w:proofErr w:type="spellStart"/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np.ones</w:t>
      </w:r>
      <w:proofErr w:type="spellEnd"/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((x, y)) / (x * y)</w:t>
      </w:r>
    </w:p>
    <w:p w14:paraId="471EF989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    return </w:t>
      </w:r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sp.signal</w:t>
      </w:r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.convolve2d(pic, f(x, y))</w:t>
      </w:r>
    </w:p>
    <w:p w14:paraId="0A57E9DE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</w:p>
    <w:p w14:paraId="1AF95E62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>blurred = [</w:t>
      </w:r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blur(</w:t>
      </w:r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pic, x, x) for x in (2, 5, 16, 100)]</w:t>
      </w:r>
    </w:p>
    <w:p w14:paraId="6BA6A52C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>show(blurred)</w:t>
      </w:r>
    </w:p>
    <w:p w14:paraId="2177A980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</w:p>
    <w:p w14:paraId="6604F4B8" w14:textId="6FA2B2C9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# </w:t>
      </w:r>
      <w:r w:rsidRPr="00502CE8">
        <w:rPr>
          <w:rFonts w:ascii="Consolas" w:hAnsi="Consolas" w:cs="Consolas"/>
          <w:sz w:val="18"/>
          <w:szCs w:val="18"/>
        </w:rPr>
        <w:t>зашумление</w:t>
      </w:r>
    </w:p>
    <w:p w14:paraId="06AE5D15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def </w:t>
      </w:r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noise(</w:t>
      </w:r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pic, p):</w:t>
      </w:r>
    </w:p>
    <w:p w14:paraId="6A35B057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    mask = </w:t>
      </w:r>
      <w:proofErr w:type="spellStart"/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np.random</w:t>
      </w:r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.choice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((0, 255), size=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pic.shape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, p=(1-p, p))</w:t>
      </w:r>
    </w:p>
    <w:p w14:paraId="28BADEE9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    noised = uint8(pic) * 255 ^ mask</w:t>
      </w:r>
    </w:p>
    <w:p w14:paraId="24065A4D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    return float32(noised // 255)</w:t>
      </w:r>
    </w:p>
    <w:p w14:paraId="22C304A8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</w:p>
    <w:p w14:paraId="38C8734E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noisy = </w:t>
      </w:r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noise(</w:t>
      </w:r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pic, .20)</w:t>
      </w:r>
    </w:p>
    <w:p w14:paraId="594E8439" w14:textId="2D8740AA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>show1(noisy)</w:t>
      </w:r>
    </w:p>
    <w:p w14:paraId="7AA67813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</w:p>
    <w:p w14:paraId="726D4248" w14:textId="0034D0D0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# </w:t>
      </w:r>
      <w:r w:rsidRPr="00502CE8">
        <w:rPr>
          <w:rFonts w:ascii="Consolas" w:hAnsi="Consolas" w:cs="Consolas"/>
          <w:sz w:val="18"/>
          <w:szCs w:val="18"/>
        </w:rPr>
        <w:t>медианная фильтрация</w:t>
      </w:r>
    </w:p>
    <w:p w14:paraId="5F596C88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mf = lambda a, b: </w:t>
      </w:r>
      <w:proofErr w:type="spellStart"/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sp.ndimage</w:t>
      </w:r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.median_filter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(noisy, size=(a, b))</w:t>
      </w:r>
    </w:p>
    <w:p w14:paraId="04A59286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>mf = [</w:t>
      </w:r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mf(</w:t>
      </w:r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a, b) for a, b in ((5, 5), (20, 1), (20, 20), (40, 1))]</w:t>
      </w:r>
    </w:p>
    <w:p w14:paraId="2B56C046" w14:textId="2E64AF01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>show(mf)</w:t>
      </w:r>
    </w:p>
    <w:p w14:paraId="3A1B159F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</w:p>
    <w:p w14:paraId="5447E27F" w14:textId="0DB3358D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 xml:space="preserve"># </w:t>
      </w:r>
      <w:r w:rsidRPr="00502CE8">
        <w:rPr>
          <w:rFonts w:ascii="Consolas" w:hAnsi="Consolas" w:cs="Consolas"/>
          <w:sz w:val="18"/>
          <w:szCs w:val="18"/>
        </w:rPr>
        <w:t>фильтр Лапласа</w:t>
      </w:r>
    </w:p>
    <w:p w14:paraId="3C194695" w14:textId="77777777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laplaced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 xml:space="preserve"> = [</w:t>
      </w:r>
      <w:proofErr w:type="spellStart"/>
      <w:proofErr w:type="gramStart"/>
      <w:r w:rsidRPr="00502CE8">
        <w:rPr>
          <w:rFonts w:ascii="Consolas" w:hAnsi="Consolas" w:cs="Consolas"/>
          <w:sz w:val="18"/>
          <w:szCs w:val="18"/>
          <w:lang w:val="en-US"/>
        </w:rPr>
        <w:t>sp.ndimage</w:t>
      </w:r>
      <w:proofErr w:type="gramEnd"/>
      <w:r w:rsidRPr="00502CE8">
        <w:rPr>
          <w:rFonts w:ascii="Consolas" w:hAnsi="Consolas" w:cs="Consolas"/>
          <w:sz w:val="18"/>
          <w:szCs w:val="18"/>
          <w:lang w:val="en-US"/>
        </w:rPr>
        <w:t>.laplace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(p) for p in blurred]</w:t>
      </w:r>
    </w:p>
    <w:p w14:paraId="5DE6295D" w14:textId="5EFD16E8" w:rsidR="006C0A99" w:rsidRPr="00502CE8" w:rsidRDefault="006C0A99" w:rsidP="006C0A99">
      <w:pPr>
        <w:suppressAutoHyphens w:val="0"/>
        <w:autoSpaceDN/>
        <w:textAlignment w:val="auto"/>
        <w:rPr>
          <w:rFonts w:ascii="Consolas" w:hAnsi="Consolas" w:cs="Consolas"/>
          <w:sz w:val="18"/>
          <w:szCs w:val="18"/>
          <w:lang w:val="en-US"/>
        </w:rPr>
      </w:pPr>
      <w:r w:rsidRPr="00502CE8">
        <w:rPr>
          <w:rFonts w:ascii="Consolas" w:hAnsi="Consolas" w:cs="Consolas"/>
          <w:sz w:val="18"/>
          <w:szCs w:val="18"/>
          <w:lang w:val="en-US"/>
        </w:rPr>
        <w:t>show(</w:t>
      </w:r>
      <w:proofErr w:type="spellStart"/>
      <w:r w:rsidRPr="00502CE8">
        <w:rPr>
          <w:rFonts w:ascii="Consolas" w:hAnsi="Consolas" w:cs="Consolas"/>
          <w:sz w:val="18"/>
          <w:szCs w:val="18"/>
          <w:lang w:val="en-US"/>
        </w:rPr>
        <w:t>laplaced</w:t>
      </w:r>
      <w:proofErr w:type="spellEnd"/>
      <w:r w:rsidRPr="00502CE8">
        <w:rPr>
          <w:rFonts w:ascii="Consolas" w:hAnsi="Consolas" w:cs="Consolas"/>
          <w:sz w:val="18"/>
          <w:szCs w:val="18"/>
          <w:lang w:val="en-US"/>
        </w:rPr>
        <w:t>)</w:t>
      </w:r>
    </w:p>
    <w:sectPr w:rsidR="006C0A99" w:rsidRPr="00502CE8">
      <w:footerReference w:type="default" r:id="rId12"/>
      <w:footerReference w:type="first" r:id="rId13"/>
      <w:pgSz w:w="11906" w:h="16838"/>
      <w:pgMar w:top="1134" w:right="567" w:bottom="1700" w:left="1701" w:header="720" w:footer="1134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FB453" w14:textId="77777777" w:rsidR="000B414F" w:rsidRDefault="000B414F" w:rsidP="003A55FB">
      <w:r>
        <w:separator/>
      </w:r>
    </w:p>
  </w:endnote>
  <w:endnote w:type="continuationSeparator" w:id="0">
    <w:p w14:paraId="3BDDB5B7" w14:textId="77777777" w:rsidR="000B414F" w:rsidRDefault="000B414F" w:rsidP="003A5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20B0504020202020204"/>
    <w:charset w:val="80"/>
    <w:family w:val="swiss"/>
    <w:notTrueType/>
    <w:pitch w:val="variable"/>
    <w:sig w:usb0="E45F8EFF" w:usb1="5807F9FB" w:usb2="000000B0" w:usb3="00000000" w:csb0="000200BF" w:csb1="00000000"/>
  </w:font>
  <w:font w:name="Times New Roman:liga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oto Sans CJK SC"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E1E6E" w14:textId="77777777" w:rsidR="002356BA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3968" w14:textId="77777777" w:rsidR="002356B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EF23" w14:textId="77777777" w:rsidR="000B414F" w:rsidRDefault="000B414F" w:rsidP="003A55FB">
      <w:r>
        <w:separator/>
      </w:r>
    </w:p>
  </w:footnote>
  <w:footnote w:type="continuationSeparator" w:id="0">
    <w:p w14:paraId="1E88ED57" w14:textId="77777777" w:rsidR="000B414F" w:rsidRDefault="000B414F" w:rsidP="003A5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A6571"/>
    <w:multiLevelType w:val="multilevel"/>
    <w:tmpl w:val="C2281CF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85849EB"/>
    <w:multiLevelType w:val="multilevel"/>
    <w:tmpl w:val="1FE6082A"/>
    <w:styleLink w:val="Outline"/>
    <w:lvl w:ilvl="0">
      <w:start w:val="1"/>
      <w:numFmt w:val="decimal"/>
      <w:pStyle w:val="Heading1"/>
      <w:lvlText w:val="Глава %1"/>
      <w:lvlJc w:val="left"/>
    </w:lvl>
    <w:lvl w:ilvl="1">
      <w:start w:val="1"/>
      <w:numFmt w:val="decimal"/>
      <w:pStyle w:val="Heading2"/>
      <w:lvlText w:val="%1.%2."/>
      <w:lvlJc w:val="left"/>
    </w:lvl>
    <w:lvl w:ilvl="2">
      <w:start w:val="1"/>
      <w:numFmt w:val="decimal"/>
      <w:pStyle w:val="Heading3"/>
      <w:lvlText w:val="%1.%2.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337997864">
    <w:abstractNumId w:val="1"/>
  </w:num>
  <w:num w:numId="2" w16cid:durableId="123485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DC1"/>
    <w:rsid w:val="0008536F"/>
    <w:rsid w:val="000B414F"/>
    <w:rsid w:val="0011432B"/>
    <w:rsid w:val="002A14C3"/>
    <w:rsid w:val="002B1C0C"/>
    <w:rsid w:val="003A55FB"/>
    <w:rsid w:val="00400124"/>
    <w:rsid w:val="0040292C"/>
    <w:rsid w:val="004C1D8A"/>
    <w:rsid w:val="00502CE8"/>
    <w:rsid w:val="006A0DC1"/>
    <w:rsid w:val="006C0A99"/>
    <w:rsid w:val="00724BFF"/>
    <w:rsid w:val="0085681C"/>
    <w:rsid w:val="00923830"/>
    <w:rsid w:val="00A5714E"/>
    <w:rsid w:val="00AB3AFA"/>
    <w:rsid w:val="00E81751"/>
    <w:rsid w:val="00F34696"/>
    <w:rsid w:val="00F8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717B9"/>
  <w15:docId w15:val="{8B2C19DB-FA51-D045-8327-1DA1CDCC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FreeSans"/>
        <w:kern w:val="3"/>
        <w:sz w:val="28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5FB"/>
    <w:rPr>
      <w:rFonts w:eastAsia="Times New Roman" w:cs="Times New Roman"/>
      <w:kern w:val="0"/>
      <w:szCs w:val="28"/>
      <w:lang w:eastAsia="ja-JP" w:bidi="ar-SA"/>
    </w:rPr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suppressLineNumbers/>
      <w:jc w:val="center"/>
      <w:outlineLvl w:val="0"/>
    </w:pPr>
    <w:rPr>
      <w:rFonts w:ascii="Times New Roman:liga" w:eastAsia="Times New Roman:liga" w:hAnsi="Times New Roman:liga" w:cs="Times New Roman:liga"/>
      <w:b/>
      <w:bCs/>
      <w:spacing w:val="6"/>
      <w:sz w:val="36"/>
      <w:szCs w:val="36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spacing w:before="200" w:after="0"/>
      <w:jc w:val="left"/>
      <w:outlineLvl w:val="1"/>
    </w:pPr>
    <w:rPr>
      <w:sz w:val="32"/>
      <w:szCs w:val="32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spacing w:before="312" w:after="122"/>
      <w:jc w:val="left"/>
      <w:outlineLvl w:val="2"/>
    </w:p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spacing w:line="36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/>
      <w:szCs w:val="28"/>
    </w:rPr>
  </w:style>
  <w:style w:type="paragraph" w:customStyle="1" w:styleId="Textbody">
    <w:name w:val="Text body"/>
    <w:basedOn w:val="Standard"/>
    <w:pPr>
      <w:ind w:firstLine="735"/>
    </w:pPr>
  </w:style>
  <w:style w:type="paragraph" w:styleId="List">
    <w:name w:val="List"/>
    <w:basedOn w:val="Textbody"/>
    <w:rPr>
      <w:rFonts w:eastAsia="Times New Roman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7"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NoList"/>
    <w:pPr>
      <w:numPr>
        <w:numId w:val="2"/>
      </w:numPr>
    </w:pPr>
  </w:style>
  <w:style w:type="character" w:customStyle="1" w:styleId="markedcontent">
    <w:name w:val="markedcontent"/>
    <w:basedOn w:val="DefaultParagraphFont"/>
    <w:rsid w:val="003A55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36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36F"/>
    <w:rPr>
      <w:rFonts w:ascii="Consolas" w:eastAsia="Times New Roman" w:hAnsi="Consolas" w:cs="Consolas"/>
      <w:kern w:val="0"/>
      <w:sz w:val="20"/>
      <w:szCs w:val="20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2A1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./../Templates/&#1087;&#1086;&#1083;&#1080;&#1090;&#1077;&#1093;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политех.ott</Template>
  <TotalTime>22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политех</vt:lpstr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политех</dc:title>
  <cp:lastModifiedBy>Клименко Иван Сергеевич</cp:lastModifiedBy>
  <cp:revision>10</cp:revision>
  <dcterms:created xsi:type="dcterms:W3CDTF">2023-06-02T19:15:00Z</dcterms:created>
  <dcterms:modified xsi:type="dcterms:W3CDTF">2023-06-04T12:05:00Z</dcterms:modified>
</cp:coreProperties>
</file>