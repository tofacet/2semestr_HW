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54DE" w14:textId="762E2752" w:rsidR="000629D6" w:rsidRPr="00CD16B4" w:rsidRDefault="000948A5" w:rsidP="00CD16B4">
      <w:pPr>
        <w:pStyle w:val="Textbody"/>
        <w:ind w:firstLine="0"/>
        <w:rPr>
          <w:b/>
          <w:bCs/>
        </w:rPr>
      </w:pPr>
      <w:r w:rsidRPr="00CD16B4">
        <w:rPr>
          <w:b/>
          <w:bCs/>
        </w:rPr>
        <w:t>Дата</w:t>
      </w:r>
      <w:r w:rsidR="00CD16B4" w:rsidRPr="00CD16B4">
        <w:rPr>
          <w:b/>
          <w:bCs/>
        </w:rPr>
        <w:t>: 12.06.23</w:t>
      </w:r>
    </w:p>
    <w:p w14:paraId="5510CD92" w14:textId="7E591B13" w:rsidR="000629D6" w:rsidRPr="00CD16B4" w:rsidRDefault="000948A5">
      <w:pPr>
        <w:pStyle w:val="Textbody"/>
        <w:ind w:firstLine="0"/>
        <w:jc w:val="left"/>
        <w:rPr>
          <w:b/>
          <w:bCs/>
        </w:rPr>
      </w:pPr>
      <w:r w:rsidRPr="00CD16B4">
        <w:rPr>
          <w:b/>
          <w:bCs/>
        </w:rPr>
        <w:t>ФИО</w:t>
      </w:r>
      <w:r w:rsidR="00CD16B4" w:rsidRPr="00CD16B4">
        <w:rPr>
          <w:b/>
          <w:bCs/>
        </w:rPr>
        <w:t>:</w:t>
      </w:r>
      <w:r w:rsidRPr="00CD16B4">
        <w:rPr>
          <w:b/>
          <w:bCs/>
        </w:rPr>
        <w:t xml:space="preserve"> </w:t>
      </w:r>
      <w:r w:rsidR="00CD16B4">
        <w:rPr>
          <w:b/>
          <w:bCs/>
        </w:rPr>
        <w:t>Козлов Евгений Юрьевич</w:t>
      </w:r>
    </w:p>
    <w:p w14:paraId="00AB3CE0" w14:textId="43C39174" w:rsidR="000629D6" w:rsidRPr="00CD16B4" w:rsidRDefault="000948A5">
      <w:pPr>
        <w:pStyle w:val="Textbody"/>
        <w:ind w:firstLine="0"/>
        <w:jc w:val="left"/>
        <w:rPr>
          <w:b/>
          <w:bCs/>
        </w:rPr>
      </w:pPr>
      <w:r w:rsidRPr="00CD16B4">
        <w:rPr>
          <w:b/>
          <w:bCs/>
        </w:rPr>
        <w:t>Группа</w:t>
      </w:r>
      <w:r w:rsidR="00CD16B4" w:rsidRPr="00CD16B4">
        <w:rPr>
          <w:b/>
          <w:bCs/>
        </w:rPr>
        <w:t>:</w:t>
      </w:r>
      <w:r w:rsidRPr="00CD16B4">
        <w:rPr>
          <w:b/>
          <w:bCs/>
        </w:rPr>
        <w:t xml:space="preserve"> 224-32</w:t>
      </w:r>
      <w:r w:rsidR="00CD16B4" w:rsidRPr="00CD16B4">
        <w:rPr>
          <w:b/>
          <w:bCs/>
        </w:rPr>
        <w:t>2</w:t>
      </w:r>
    </w:p>
    <w:p w14:paraId="444B00E4" w14:textId="77777777" w:rsidR="000629D6" w:rsidRDefault="000629D6">
      <w:pPr>
        <w:pStyle w:val="Textbody"/>
        <w:ind w:firstLine="0"/>
        <w:jc w:val="left"/>
      </w:pPr>
    </w:p>
    <w:p w14:paraId="0C6E086B" w14:textId="77777777" w:rsidR="000629D6" w:rsidRDefault="000629D6">
      <w:pPr>
        <w:pStyle w:val="Textbody"/>
        <w:ind w:firstLine="0"/>
        <w:jc w:val="left"/>
      </w:pPr>
    </w:p>
    <w:p w14:paraId="7445AACA" w14:textId="77777777" w:rsidR="000629D6" w:rsidRDefault="000948A5">
      <w:pPr>
        <w:pStyle w:val="Standard"/>
        <w:jc w:val="center"/>
      </w:pPr>
      <w:bookmarkStart w:id="0" w:name="page191R_mcid0"/>
      <w:bookmarkEnd w:id="0"/>
      <w:r>
        <w:rPr>
          <w:b/>
          <w:bCs/>
        </w:rPr>
        <w:t>ЛАБОРАТОРНАЯ РАБОТА №</w:t>
      </w:r>
      <w:bookmarkStart w:id="1" w:name="page191R_mcid2"/>
      <w:bookmarkStart w:id="2" w:name="page191R_mcid1"/>
      <w:bookmarkEnd w:id="1"/>
      <w:bookmarkEnd w:id="2"/>
      <w:r>
        <w:rPr>
          <w:b/>
          <w:bCs/>
        </w:rPr>
        <w:t>2</w:t>
      </w:r>
      <w:r>
        <w:br/>
      </w:r>
      <w:bookmarkStart w:id="3" w:name="page191R_mcid4"/>
      <w:bookmarkStart w:id="4" w:name="page191R_mcid3"/>
      <w:bookmarkEnd w:id="3"/>
      <w:bookmarkEnd w:id="4"/>
      <w:proofErr w:type="spellStart"/>
      <w:r>
        <w:rPr>
          <w:b/>
          <w:bCs/>
        </w:rPr>
        <w:t>Cравнение</w:t>
      </w:r>
      <w:proofErr w:type="spellEnd"/>
      <w:r>
        <w:rPr>
          <w:b/>
          <w:bCs/>
        </w:rPr>
        <w:t xml:space="preserve"> различных фильтров для устранения шумов в изображении</w:t>
      </w:r>
      <w:r>
        <w:br/>
      </w:r>
    </w:p>
    <w:p w14:paraId="2FB5F0E2" w14:textId="77777777" w:rsidR="000629D6" w:rsidRDefault="000948A5">
      <w:pPr>
        <w:pStyle w:val="Standard"/>
        <w:jc w:val="center"/>
      </w:pPr>
      <w:r>
        <w:rPr>
          <w:b/>
          <w:bCs/>
        </w:rPr>
        <w:t>1. Цель работы</w:t>
      </w:r>
      <w:bookmarkStart w:id="5" w:name="page191R_mcid6"/>
      <w:bookmarkStart w:id="6" w:name="page191R_mcid5"/>
      <w:bookmarkEnd w:id="5"/>
      <w:bookmarkEnd w:id="6"/>
      <w:r>
        <w:br/>
      </w:r>
      <w:r>
        <w:rPr>
          <w:lang/>
        </w:rPr>
        <w:t xml:space="preserve">Проанализировать возможности фильтров для устранения различных </w:t>
      </w:r>
      <w:r>
        <w:rPr>
          <w:lang/>
        </w:rPr>
        <w:t>шумовых структур, подобрать параметры фильтрации под конкретное изображение</w:t>
      </w:r>
      <w:r>
        <w:t>.</w:t>
      </w:r>
    </w:p>
    <w:p w14:paraId="71E6DE59" w14:textId="77777777" w:rsidR="000629D6" w:rsidRDefault="000629D6">
      <w:pPr>
        <w:pStyle w:val="Standard"/>
        <w:jc w:val="center"/>
      </w:pPr>
    </w:p>
    <w:p w14:paraId="40ECEAC7" w14:textId="77777777" w:rsidR="000629D6" w:rsidRDefault="000948A5">
      <w:pPr>
        <w:pStyle w:val="Standard"/>
        <w:jc w:val="center"/>
      </w:pPr>
      <w:bookmarkStart w:id="7" w:name="page191R_mcid11"/>
      <w:bookmarkStart w:id="8" w:name="page191R_mcid8"/>
      <w:bookmarkEnd w:id="7"/>
      <w:bookmarkEnd w:id="8"/>
      <w:r>
        <w:rPr>
          <w:b/>
          <w:bCs/>
        </w:rPr>
        <w:t>2. Содержание работы</w:t>
      </w:r>
    </w:p>
    <w:p w14:paraId="5BF7A43D" w14:textId="77777777" w:rsidR="000629D6" w:rsidRDefault="000948A5">
      <w:pPr>
        <w:pStyle w:val="Standard"/>
      </w:pPr>
      <w:r>
        <w:rPr>
          <w:lang/>
        </w:rPr>
        <w:t>1. Проанализировать предложенные изображения определить тип шумовой структуры</w:t>
      </w:r>
      <w:r>
        <w:t>.</w:t>
      </w:r>
    </w:p>
    <w:p w14:paraId="4664B118" w14:textId="77777777" w:rsidR="000629D6" w:rsidRDefault="000948A5">
      <w:pPr>
        <w:pStyle w:val="Standard"/>
        <w:rPr>
          <w:lang/>
        </w:rPr>
      </w:pPr>
      <w:r>
        <w:rPr>
          <w:lang/>
        </w:rPr>
        <w:t>2. Обосновать выбор фильтров, которые могут быть использованы для устранения ш</w:t>
      </w:r>
      <w:r>
        <w:rPr>
          <w:lang/>
        </w:rPr>
        <w:t>умов в предложенных изображениях [4] </w:t>
      </w:r>
    </w:p>
    <w:p w14:paraId="1FEAC601" w14:textId="77777777" w:rsidR="000629D6" w:rsidRDefault="000948A5">
      <w:pPr>
        <w:pStyle w:val="Standard"/>
        <w:rPr>
          <w:lang/>
        </w:rPr>
      </w:pPr>
      <w:r>
        <w:rPr>
          <w:lang/>
        </w:rPr>
        <w:t>3. Провести фильтрацию изображений для устранения шумовой структуры [4, 6] </w:t>
      </w:r>
    </w:p>
    <w:p w14:paraId="0CBAD781" w14:textId="77777777" w:rsidR="000629D6" w:rsidRDefault="000948A5">
      <w:pPr>
        <w:pStyle w:val="Standard"/>
        <w:rPr>
          <w:lang/>
        </w:rPr>
      </w:pPr>
      <w:r>
        <w:rPr>
          <w:lang/>
        </w:rPr>
        <w:t>4. Оценить эффективность устранения шумов с помощью показателя PSNR [5] </w:t>
      </w:r>
    </w:p>
    <w:p w14:paraId="76EA19BF" w14:textId="77777777" w:rsidR="000629D6" w:rsidRDefault="000948A5">
      <w:pPr>
        <w:pStyle w:val="Standard"/>
        <w:rPr>
          <w:lang/>
        </w:rPr>
      </w:pPr>
      <w:r>
        <w:rPr>
          <w:lang/>
        </w:rPr>
        <w:t>5. Построить диаграмму, отражающую изменение показателя PSNR для изоб</w:t>
      </w:r>
      <w:r>
        <w:rPr>
          <w:lang/>
        </w:rPr>
        <w:t>ражений до и после фильтрации</w:t>
      </w:r>
    </w:p>
    <w:p w14:paraId="0DEAA2D6" w14:textId="77777777" w:rsidR="000629D6" w:rsidRDefault="000629D6">
      <w:pPr>
        <w:pStyle w:val="Standard"/>
        <w:jc w:val="center"/>
        <w:rPr>
          <w:lang/>
        </w:rPr>
      </w:pPr>
    </w:p>
    <w:p w14:paraId="7D759553" w14:textId="77777777" w:rsidR="000629D6" w:rsidRDefault="000948A5">
      <w:pPr>
        <w:pStyle w:val="Standard"/>
        <w:jc w:val="center"/>
        <w:rPr>
          <w:b/>
          <w:bCs/>
        </w:rPr>
      </w:pPr>
      <w:r>
        <w:rPr>
          <w:b/>
          <w:bCs/>
        </w:rPr>
        <w:t>3. Исходные данные и программное обеспечение</w:t>
      </w:r>
    </w:p>
    <w:p w14:paraId="15A3DD69" w14:textId="206ED05F" w:rsidR="0023406E" w:rsidRDefault="0023406E" w:rsidP="0023406E">
      <w:pPr>
        <w:pStyle w:val="Standard"/>
        <w:jc w:val="left"/>
      </w:pPr>
      <w:r w:rsidRPr="00FA1138">
        <w:t xml:space="preserve">Используемая среда программирования: Visual Studio Code </w:t>
      </w:r>
    </w:p>
    <w:p w14:paraId="4A71B0E7" w14:textId="77777777" w:rsidR="0023406E" w:rsidRDefault="0023406E" w:rsidP="0023406E">
      <w:pPr>
        <w:pStyle w:val="Standard"/>
        <w:jc w:val="left"/>
      </w:pPr>
      <w:r w:rsidRPr="00FA1138">
        <w:t xml:space="preserve">Используемый язык программирования: Python 3.11.1 64-bit </w:t>
      </w:r>
    </w:p>
    <w:p w14:paraId="069C6AC2" w14:textId="77777777" w:rsidR="0023406E" w:rsidRPr="00FA1138" w:rsidRDefault="0023406E" w:rsidP="0023406E">
      <w:pPr>
        <w:pStyle w:val="Standard"/>
        <w:jc w:val="left"/>
      </w:pPr>
      <w:r w:rsidRPr="00FA1138">
        <w:t>Используемые библиотеки:</w:t>
      </w:r>
      <w:r>
        <w:t xml:space="preserve"> </w:t>
      </w:r>
      <w:proofErr w:type="spellStart"/>
      <w:r>
        <w:rPr>
          <w:lang w:val="en-US"/>
        </w:rPr>
        <w:t>numpy</w:t>
      </w:r>
      <w:proofErr w:type="spellEnd"/>
      <w:r w:rsidRPr="00FA1138">
        <w:t xml:space="preserve">, </w:t>
      </w:r>
      <w:proofErr w:type="spellStart"/>
      <w:r>
        <w:rPr>
          <w:lang w:val="en-US"/>
        </w:rPr>
        <w:t>scipy</w:t>
      </w:r>
      <w:proofErr w:type="spellEnd"/>
      <w:r w:rsidRPr="00FA1138">
        <w:t xml:space="preserve">, </w:t>
      </w:r>
      <w:proofErr w:type="spellStart"/>
      <w:r>
        <w:rPr>
          <w:lang w:val="en-US"/>
        </w:rPr>
        <w:t>skimage</w:t>
      </w:r>
      <w:proofErr w:type="spellEnd"/>
      <w:r w:rsidRPr="00FA1138">
        <w:t xml:space="preserve">, </w:t>
      </w:r>
      <w:r>
        <w:rPr>
          <w:lang w:val="en-US"/>
        </w:rPr>
        <w:t>matplotlib</w:t>
      </w:r>
    </w:p>
    <w:p w14:paraId="54E41B3F" w14:textId="77777777" w:rsidR="008C3ADE" w:rsidRDefault="008C3ADE" w:rsidP="008C3ADE">
      <w:pPr>
        <w:pStyle w:val="Standard"/>
        <w:rPr>
          <w:b/>
          <w:bCs/>
        </w:rPr>
        <w:sectPr w:rsidR="008C3ADE" w:rsidSect="00CD16B4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14:paraId="061B9C9C" w14:textId="0CB9F476" w:rsidR="000629D6" w:rsidRDefault="000629D6" w:rsidP="008C3ADE">
      <w:pPr>
        <w:pStyle w:val="Standard"/>
        <w:jc w:val="center"/>
        <w:rPr>
          <w:b/>
          <w:bCs/>
        </w:rPr>
      </w:pPr>
    </w:p>
    <w:p w14:paraId="6C53AF10" w14:textId="77777777" w:rsidR="000629D6" w:rsidRDefault="000948A5" w:rsidP="008C3ADE">
      <w:pPr>
        <w:pStyle w:val="Standard"/>
        <w:jc w:val="center"/>
        <w:rPr>
          <w:b/>
          <w:bCs/>
        </w:rPr>
      </w:pPr>
      <w:r>
        <w:rPr>
          <w:b/>
          <w:bCs/>
        </w:rPr>
        <w:t>4. Выполнение работы</w:t>
      </w:r>
    </w:p>
    <w:tbl>
      <w:tblPr>
        <w:tblW w:w="14261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"/>
        <w:gridCol w:w="1330"/>
        <w:gridCol w:w="3169"/>
        <w:gridCol w:w="3264"/>
        <w:gridCol w:w="3266"/>
        <w:gridCol w:w="3023"/>
        <w:gridCol w:w="28"/>
      </w:tblGrid>
      <w:tr w:rsidR="00483B52" w14:paraId="56A4377A" w14:textId="77777777" w:rsidTr="00483B52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</w:trPr>
        <w:tc>
          <w:tcPr>
            <w:tcW w:w="15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FE0F6" w14:textId="7B236AB3" w:rsidR="00483B52" w:rsidRDefault="00483B52" w:rsidP="008C3ADE">
            <w:pPr>
              <w:pStyle w:val="Standard"/>
              <w:spacing w:line="240" w:lineRule="auto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Изображение с шумовой структурой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629CA" w14:textId="77777777" w:rsidR="00483B52" w:rsidRDefault="00483B52" w:rsidP="008C3ADE">
            <w:pPr>
              <w:pStyle w:val="Standard"/>
              <w:spacing w:line="240" w:lineRule="auto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test2_1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FDDB" w14:textId="77777777" w:rsidR="00483B52" w:rsidRDefault="00483B52" w:rsidP="008C3ADE">
            <w:pPr>
              <w:pStyle w:val="Standard"/>
              <w:spacing w:line="240" w:lineRule="auto"/>
              <w:jc w:val="left"/>
            </w:pPr>
            <w:r>
              <w:rPr>
                <w:sz w:val="24"/>
                <w:szCs w:val="22"/>
                <w:lang w:val="en-US"/>
              </w:rPr>
              <w:t>test2_2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07B5F" w14:textId="77777777" w:rsidR="00483B52" w:rsidRDefault="00483B52" w:rsidP="008C3ADE">
            <w:pPr>
              <w:pStyle w:val="Standard"/>
              <w:spacing w:line="240" w:lineRule="auto"/>
              <w:jc w:val="left"/>
            </w:pPr>
            <w:r>
              <w:rPr>
                <w:sz w:val="24"/>
                <w:szCs w:val="22"/>
                <w:lang w:val="en-US"/>
              </w:rPr>
              <w:t>test2_3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C9EB" w14:textId="77777777" w:rsidR="00483B52" w:rsidRDefault="00483B52" w:rsidP="008C3ADE">
            <w:pPr>
              <w:pStyle w:val="Standard"/>
              <w:spacing w:line="240" w:lineRule="auto"/>
              <w:jc w:val="left"/>
            </w:pPr>
            <w:r>
              <w:rPr>
                <w:sz w:val="24"/>
                <w:szCs w:val="22"/>
                <w:lang w:val="en-US"/>
              </w:rPr>
              <w:t>test2_4</w:t>
            </w:r>
          </w:p>
        </w:tc>
      </w:tr>
      <w:tr w:rsidR="00483B52" w14:paraId="4CEF3B69" w14:textId="77777777" w:rsidTr="00483B52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  <w:trHeight w:val="2813"/>
        </w:trPr>
        <w:tc>
          <w:tcPr>
            <w:tcW w:w="151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2DF1" w14:textId="4D0EFD3F" w:rsidR="00483B52" w:rsidRDefault="00483B52" w:rsidP="008C3ADE">
            <w:pPr>
              <w:rPr>
                <w:sz w:val="18"/>
                <w:szCs w:val="16"/>
              </w:rPr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6298" w14:textId="77777777" w:rsidR="00483B52" w:rsidRDefault="00483B52" w:rsidP="008C3ADE">
            <w:r>
              <w:rPr>
                <w:noProof/>
              </w:rPr>
              <w:drawing>
                <wp:inline distT="0" distB="0" distL="0" distR="0" wp14:anchorId="6E7618B3" wp14:editId="439E72CE">
                  <wp:extent cx="1838328" cy="1838328"/>
                  <wp:effectExtent l="0" t="0" r="9522" b="9522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8" cy="18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5EB9" w14:textId="77777777" w:rsidR="00483B52" w:rsidRDefault="00483B52" w:rsidP="008C3ADE">
            <w:r>
              <w:rPr>
                <w:noProof/>
                <w:szCs w:val="22"/>
              </w:rPr>
              <w:drawing>
                <wp:inline distT="0" distB="0" distL="0" distR="0" wp14:anchorId="30A71258" wp14:editId="147774B7">
                  <wp:extent cx="1877903" cy="1877903"/>
                  <wp:effectExtent l="0" t="0" r="8047" b="8047"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903" cy="1877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1C290" w14:textId="77777777" w:rsidR="00483B52" w:rsidRDefault="00483B52" w:rsidP="008C3ADE">
            <w:r>
              <w:rPr>
                <w:noProof/>
              </w:rPr>
              <w:drawing>
                <wp:inline distT="0" distB="0" distL="0" distR="0" wp14:anchorId="45C5538B" wp14:editId="3E22C4C7">
                  <wp:extent cx="1838456" cy="1838456"/>
                  <wp:effectExtent l="0" t="0" r="9394" b="9394"/>
                  <wp:docPr id="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456" cy="1838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1E29B" w14:textId="77777777" w:rsidR="00483B52" w:rsidRDefault="00483B52" w:rsidP="008C3ADE">
            <w:r>
              <w:rPr>
                <w:noProof/>
              </w:rPr>
              <w:drawing>
                <wp:inline distT="0" distB="0" distL="0" distR="0" wp14:anchorId="56E3D27E" wp14:editId="7D0F218F">
                  <wp:extent cx="1871548" cy="1871548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548" cy="187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B52" w14:paraId="5FC4454B" w14:textId="77777777" w:rsidTr="00483B52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</w:trPr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70297" w14:textId="1840BBEC" w:rsidR="00483B52" w:rsidRDefault="00483B52" w:rsidP="008C3ADE">
            <w:pPr>
              <w:pStyle w:val="Standard"/>
              <w:spacing w:line="240" w:lineRule="auto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Шумовая структура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B0D5C" w14:textId="77777777" w:rsidR="00483B52" w:rsidRDefault="00483B52" w:rsidP="008C3ADE">
            <w:pPr>
              <w:pStyle w:val="Standard"/>
              <w:spacing w:line="24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Флуктуационный шум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C463B" w14:textId="77777777" w:rsidR="00483B52" w:rsidRDefault="00483B52" w:rsidP="008C3ADE">
            <w:pPr>
              <w:pStyle w:val="Standard"/>
              <w:spacing w:line="24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Шум квантования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F2E09" w14:textId="77777777" w:rsidR="00483B52" w:rsidRDefault="00483B52" w:rsidP="008C3ADE">
            <w:pPr>
              <w:pStyle w:val="Standard"/>
              <w:spacing w:line="24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Импульсный шум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5D8A0" w14:textId="77777777" w:rsidR="00483B52" w:rsidRDefault="00483B52" w:rsidP="008C3ADE">
            <w:pPr>
              <w:pStyle w:val="Standard"/>
              <w:spacing w:line="24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Шум дискретизации</w:t>
            </w:r>
          </w:p>
        </w:tc>
      </w:tr>
      <w:tr w:rsidR="00483B52" w14:paraId="04D355A0" w14:textId="77777777" w:rsidTr="00483B52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</w:trPr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33FEB" w14:textId="7A9C2AA3" w:rsidR="00483B52" w:rsidRDefault="00483B52" w:rsidP="008C3ADE">
            <w:pPr>
              <w:pStyle w:val="Standard"/>
              <w:spacing w:line="240" w:lineRule="auto"/>
              <w:jc w:val="left"/>
            </w:pPr>
            <w:r>
              <w:rPr>
                <w:sz w:val="18"/>
                <w:szCs w:val="16"/>
              </w:rPr>
              <w:t>Метод устранения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BC8A" w14:textId="77777777" w:rsidR="00483B52" w:rsidRDefault="00483B52" w:rsidP="008C3ADE">
            <w:pPr>
              <w:pStyle w:val="Standard"/>
              <w:spacing w:line="24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TV </w:t>
            </w:r>
            <w:proofErr w:type="spellStart"/>
            <w:r>
              <w:rPr>
                <w:sz w:val="24"/>
                <w:szCs w:val="22"/>
                <w:lang w:val="en-US"/>
              </w:rPr>
              <w:t>Chambolle</w:t>
            </w:r>
            <w:proofErr w:type="spellEnd"/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8CD61" w14:textId="77777777" w:rsidR="00483B52" w:rsidRDefault="00483B52" w:rsidP="008C3ADE">
            <w:pPr>
              <w:pStyle w:val="Standard"/>
              <w:spacing w:line="240" w:lineRule="auto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TV Bregman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D483" w14:textId="77777777" w:rsidR="00483B52" w:rsidRDefault="00483B52" w:rsidP="008C3ADE">
            <w:pPr>
              <w:pStyle w:val="Standard"/>
              <w:spacing w:line="24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Медианный фильтр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69FF" w14:textId="77777777" w:rsidR="00483B52" w:rsidRDefault="00483B52" w:rsidP="008C3ADE">
            <w:pPr>
              <w:pStyle w:val="Standard"/>
              <w:spacing w:line="240" w:lineRule="auto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Гауссовский фильтр</w:t>
            </w:r>
          </w:p>
        </w:tc>
      </w:tr>
      <w:tr w:rsidR="00483B52" w14:paraId="020E636E" w14:textId="77777777" w:rsidTr="00483B52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</w:trPr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88383" w14:textId="68CDACDC" w:rsidR="00483B52" w:rsidRDefault="00483B52" w:rsidP="008C3ADE">
            <w:pPr>
              <w:pStyle w:val="Standard"/>
              <w:spacing w:line="240" w:lineRule="auto"/>
              <w:jc w:val="left"/>
            </w:pPr>
            <w:r>
              <w:rPr>
                <w:sz w:val="18"/>
                <w:szCs w:val="16"/>
              </w:rPr>
              <w:t>Обоснование метода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0EC2" w14:textId="21B32342" w:rsidR="00483B52" w:rsidRDefault="00483B52" w:rsidP="008C3ADE">
            <w:pPr>
              <w:pStyle w:val="Standard"/>
              <w:spacing w:line="240" w:lineRule="auto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Вариационные фильтры усредняют шум, сохраняя резкость контуров объектов. Шум распределён равномерно по всему изображению.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4FDF8" w14:textId="6295D059" w:rsidR="00483B52" w:rsidRDefault="00483B52" w:rsidP="008C3ADE">
            <w:pPr>
              <w:pStyle w:val="Standard"/>
              <w:spacing w:line="240" w:lineRule="auto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Фильтр</w:t>
            </w:r>
            <w:r w:rsidRPr="00B76797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здесь должен быть более чувствителен для определения шума. Был использован метод на регуляризации Брегмана.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FF69A" w14:textId="19BAAD30" w:rsidR="00483B52" w:rsidRDefault="00483B52" w:rsidP="008C3ADE">
            <w:pPr>
              <w:pStyle w:val="Standard"/>
              <w:spacing w:line="240" w:lineRule="auto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Медианный фильтр оперирует на небольших областях изображения, заменяя резкие пики медианным знамениями.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2DD1" w14:textId="5C50228C" w:rsidR="00483B52" w:rsidRDefault="00483B52" w:rsidP="008C3ADE">
            <w:pPr>
              <w:pStyle w:val="Standard"/>
              <w:spacing w:line="240" w:lineRule="auto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softHyphen/>
              <w:t xml:space="preserve">Гауссовский фильтр плавно размывает изображение, стирая резкие границы, но изображение при этом размывается. </w:t>
            </w:r>
          </w:p>
        </w:tc>
      </w:tr>
      <w:tr w:rsidR="00483B52" w14:paraId="2905A542" w14:textId="77777777" w:rsidTr="00483B52">
        <w:tblPrEx>
          <w:tblCellMar>
            <w:top w:w="0" w:type="dxa"/>
            <w:bottom w:w="0" w:type="dxa"/>
          </w:tblCellMar>
        </w:tblPrEx>
        <w:trPr>
          <w:gridAfter w:val="1"/>
          <w:wAfter w:w="28" w:type="dxa"/>
        </w:trPr>
        <w:tc>
          <w:tcPr>
            <w:tcW w:w="1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9156D" w14:textId="3EAE939B" w:rsidR="00483B52" w:rsidRDefault="00483B52" w:rsidP="008C3ADE">
            <w:pPr>
              <w:pStyle w:val="Standard"/>
              <w:spacing w:line="240" w:lineRule="auto"/>
              <w:jc w:val="left"/>
            </w:pPr>
            <w:r>
              <w:rPr>
                <w:sz w:val="18"/>
                <w:szCs w:val="16"/>
              </w:rPr>
              <w:t>Параметры фильтрации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E5B8" w14:textId="77777777" w:rsidR="00483B52" w:rsidRDefault="00483B52" w:rsidP="008C3ADE">
            <w:pPr>
              <w:pStyle w:val="Standard"/>
              <w:spacing w:line="240" w:lineRule="auto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weight = 0.1, </w:t>
            </w:r>
            <w:r>
              <w:rPr>
                <w:sz w:val="24"/>
                <w:szCs w:val="22"/>
                <w:lang w:val="en-US"/>
              </w:rPr>
              <w:br/>
              <w:t>eps = 0.00000015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49CA2" w14:textId="77777777" w:rsidR="00483B52" w:rsidRDefault="00483B52" w:rsidP="008C3ADE">
            <w:pPr>
              <w:pStyle w:val="Standard"/>
              <w:spacing w:line="240" w:lineRule="auto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weight = 7.5,</w:t>
            </w:r>
            <w:r>
              <w:rPr>
                <w:sz w:val="24"/>
                <w:szCs w:val="22"/>
                <w:lang w:val="en-US"/>
              </w:rPr>
              <w:br/>
              <w:t>eps = 0.000005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D60E" w14:textId="6C841EFD" w:rsidR="00483B52" w:rsidRDefault="00483B52" w:rsidP="008C3ADE">
            <w:pPr>
              <w:pStyle w:val="Standard"/>
              <w:spacing w:line="240" w:lineRule="auto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Маска: прямоугольник 5×9 для выреза галочки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5C3CF" w14:textId="77777777" w:rsidR="00483B52" w:rsidRDefault="00483B52" w:rsidP="008C3ADE">
            <w:pPr>
              <w:pStyle w:val="Standard"/>
              <w:spacing w:line="240" w:lineRule="auto"/>
              <w:jc w:val="left"/>
            </w:pPr>
            <w:r>
              <w:rPr>
                <w:sz w:val="24"/>
                <w:szCs w:val="22"/>
                <w:lang w:val="en-US"/>
              </w:rPr>
              <w:t>sigma</w:t>
            </w:r>
            <w:r>
              <w:rPr>
                <w:sz w:val="24"/>
                <w:szCs w:val="22"/>
              </w:rPr>
              <w:t>_</w:t>
            </w:r>
            <w:r>
              <w:rPr>
                <w:sz w:val="24"/>
                <w:szCs w:val="22"/>
                <w:lang w:val="en-US"/>
              </w:rPr>
              <w:t>x</w:t>
            </w:r>
            <w:r>
              <w:rPr>
                <w:sz w:val="24"/>
                <w:szCs w:val="22"/>
              </w:rPr>
              <w:t xml:space="preserve"> = 5, _</w:t>
            </w:r>
            <w:r>
              <w:rPr>
                <w:sz w:val="24"/>
                <w:szCs w:val="22"/>
                <w:lang w:val="en-US"/>
              </w:rPr>
              <w:t>y</w:t>
            </w:r>
            <w:r>
              <w:rPr>
                <w:sz w:val="24"/>
                <w:szCs w:val="22"/>
              </w:rPr>
              <w:t xml:space="preserve"> = 4</w:t>
            </w:r>
            <w:r>
              <w:rPr>
                <w:sz w:val="24"/>
                <w:szCs w:val="22"/>
              </w:rPr>
              <w:br/>
              <w:t>(как шаг пикс. сетки)</w:t>
            </w:r>
          </w:p>
        </w:tc>
      </w:tr>
      <w:tr w:rsidR="00483B52" w14:paraId="6BDDE386" w14:textId="77777777" w:rsidTr="00483B52">
        <w:tblPrEx>
          <w:tblCellMar>
            <w:top w:w="0" w:type="dxa"/>
            <w:bottom w:w="0" w:type="dxa"/>
          </w:tblCellMar>
        </w:tblPrEx>
        <w:tc>
          <w:tcPr>
            <w:tcW w:w="1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01BA49" w14:textId="0592DDF4" w:rsidR="00483B52" w:rsidRDefault="00483B52" w:rsidP="008C3ADE">
            <w:pPr>
              <w:pStyle w:val="Standard"/>
              <w:spacing w:line="240" w:lineRule="auto"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P</w:t>
            </w:r>
            <w:r>
              <w:rPr>
                <w:sz w:val="18"/>
                <w:szCs w:val="16"/>
                <w:lang w:val="en-US"/>
              </w:rPr>
              <w:br/>
              <w:t>S</w:t>
            </w:r>
            <w:r>
              <w:rPr>
                <w:sz w:val="18"/>
                <w:szCs w:val="16"/>
                <w:lang w:val="en-US"/>
              </w:rPr>
              <w:br/>
              <w:t>N</w:t>
            </w:r>
            <w:r>
              <w:rPr>
                <w:sz w:val="18"/>
                <w:szCs w:val="16"/>
                <w:lang w:val="en-US"/>
              </w:rPr>
              <w:br/>
              <w:t>R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F3537" w14:textId="1773A15A" w:rsidR="00483B52" w:rsidRDefault="00483B52" w:rsidP="008C3ADE">
            <w:pPr>
              <w:pStyle w:val="Standard"/>
              <w:spacing w:line="240" w:lineRule="auto"/>
              <w:jc w:val="left"/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Ориг</w:t>
            </w:r>
            <w:proofErr w:type="spellEnd"/>
            <w:r>
              <w:rPr>
                <w:sz w:val="18"/>
                <w:szCs w:val="16"/>
                <w:lang w:val="en-US"/>
              </w:rPr>
              <w:t>/</w:t>
            </w:r>
            <w:r>
              <w:rPr>
                <w:sz w:val="18"/>
                <w:szCs w:val="16"/>
              </w:rPr>
              <w:t>Шум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6C60" w14:textId="77777777" w:rsidR="00483B52" w:rsidRDefault="00483B52" w:rsidP="008C3ADE">
            <w:pPr>
              <w:pStyle w:val="Standard"/>
              <w:spacing w:line="240" w:lineRule="auto"/>
              <w:jc w:val="righ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27.98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F8035" w14:textId="77777777" w:rsidR="00483B52" w:rsidRDefault="00483B52" w:rsidP="008C3ADE">
            <w:pPr>
              <w:pStyle w:val="Standard"/>
              <w:spacing w:line="240" w:lineRule="auto"/>
              <w:jc w:val="right"/>
            </w:pPr>
            <w:r>
              <w:rPr>
                <w:rFonts w:eastAsia="Times New Roman" w:cs="Times New Roman"/>
                <w:kern w:val="0"/>
                <w:sz w:val="24"/>
                <w:lang w:eastAsia="ja-JP" w:bidi="ar-SA"/>
              </w:rPr>
              <w:t>34.46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64938" w14:textId="77777777" w:rsidR="00483B52" w:rsidRDefault="00483B52" w:rsidP="008C3ADE">
            <w:pPr>
              <w:pStyle w:val="Standard"/>
              <w:spacing w:line="240" w:lineRule="auto"/>
              <w:jc w:val="right"/>
            </w:pPr>
            <w:r>
              <w:rPr>
                <w:rFonts w:eastAsia="Times New Roman" w:cs="Times New Roman"/>
                <w:kern w:val="0"/>
                <w:sz w:val="24"/>
                <w:lang w:eastAsia="ja-JP" w:bidi="ar-SA"/>
              </w:rPr>
              <w:t>31.66</w:t>
            </w:r>
          </w:p>
        </w:tc>
        <w:tc>
          <w:tcPr>
            <w:tcW w:w="3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3CCA0" w14:textId="77777777" w:rsidR="00483B52" w:rsidRDefault="00483B52" w:rsidP="008C3ADE">
            <w:pPr>
              <w:pStyle w:val="Standard"/>
              <w:spacing w:line="240" w:lineRule="auto"/>
              <w:jc w:val="right"/>
            </w:pPr>
            <w:r>
              <w:rPr>
                <w:rFonts w:eastAsia="Times New Roman" w:cs="Times New Roman"/>
                <w:kern w:val="0"/>
                <w:sz w:val="24"/>
                <w:lang w:eastAsia="ja-JP" w:bidi="ar-SA"/>
              </w:rPr>
              <w:t>26.637853</w:t>
            </w:r>
          </w:p>
        </w:tc>
      </w:tr>
      <w:tr w:rsidR="00483B52" w14:paraId="0E87F470" w14:textId="77777777" w:rsidTr="00483B52">
        <w:tblPrEx>
          <w:tblCellMar>
            <w:top w:w="0" w:type="dxa"/>
            <w:bottom w:w="0" w:type="dxa"/>
          </w:tblCellMar>
        </w:tblPrEx>
        <w:tc>
          <w:tcPr>
            <w:tcW w:w="18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F5634A" w14:textId="77777777" w:rsidR="00483B52" w:rsidRDefault="00483B52" w:rsidP="008C3ADE">
            <w:pPr>
              <w:pStyle w:val="Standard"/>
              <w:spacing w:line="240" w:lineRule="auto"/>
              <w:jc w:val="left"/>
              <w:rPr>
                <w:sz w:val="18"/>
                <w:szCs w:val="16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A6F5" w14:textId="3F544C06" w:rsidR="00483B52" w:rsidRDefault="00483B52" w:rsidP="008C3ADE">
            <w:pPr>
              <w:pStyle w:val="Standard"/>
              <w:spacing w:line="240" w:lineRule="auto"/>
              <w:jc w:val="lef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Шум</w:t>
            </w:r>
            <w:r>
              <w:rPr>
                <w:sz w:val="18"/>
                <w:szCs w:val="16"/>
                <w:lang w:val="en-US"/>
              </w:rPr>
              <w:t>/</w:t>
            </w:r>
            <w:r>
              <w:rPr>
                <w:sz w:val="18"/>
                <w:szCs w:val="16"/>
              </w:rPr>
              <w:t>Фильтр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4E1C5" w14:textId="77777777" w:rsidR="00483B52" w:rsidRDefault="00483B52" w:rsidP="008C3ADE">
            <w:pPr>
              <w:pStyle w:val="Standard"/>
              <w:spacing w:line="240" w:lineRule="auto"/>
              <w:jc w:val="righ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28.86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5F119" w14:textId="77777777" w:rsidR="00483B52" w:rsidRDefault="00483B52" w:rsidP="008C3ADE">
            <w:pPr>
              <w:pStyle w:val="Standard"/>
              <w:spacing w:line="240" w:lineRule="auto"/>
              <w:jc w:val="right"/>
            </w:pPr>
            <w:r>
              <w:rPr>
                <w:rFonts w:eastAsia="Times New Roman" w:cs="Times New Roman"/>
                <w:kern w:val="0"/>
                <w:sz w:val="24"/>
                <w:lang w:eastAsia="ja-JP" w:bidi="ar-SA"/>
              </w:rPr>
              <w:t>33.90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F1E35" w14:textId="77777777" w:rsidR="00483B52" w:rsidRDefault="00483B52" w:rsidP="008C3ADE">
            <w:pPr>
              <w:pStyle w:val="Standard"/>
              <w:spacing w:line="240" w:lineRule="auto"/>
              <w:jc w:val="right"/>
            </w:pPr>
            <w:r>
              <w:rPr>
                <w:rFonts w:eastAsia="Times New Roman" w:cs="Times New Roman"/>
                <w:kern w:val="0"/>
                <w:sz w:val="24"/>
                <w:lang w:eastAsia="ja-JP" w:bidi="ar-SA"/>
              </w:rPr>
              <w:t>28.6</w:t>
            </w:r>
            <w:r>
              <w:rPr>
                <w:rFonts w:eastAsia="Times New Roman" w:cs="Times New Roman"/>
                <w:kern w:val="0"/>
                <w:sz w:val="24"/>
                <w:lang w:val="en-US" w:eastAsia="ja-JP" w:bidi="ar-SA"/>
              </w:rPr>
              <w:t>7</w:t>
            </w:r>
          </w:p>
        </w:tc>
        <w:tc>
          <w:tcPr>
            <w:tcW w:w="3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68DBA" w14:textId="77777777" w:rsidR="00483B52" w:rsidRDefault="00483B52" w:rsidP="008C3ADE">
            <w:pPr>
              <w:pStyle w:val="Standard"/>
              <w:spacing w:line="240" w:lineRule="auto"/>
              <w:jc w:val="right"/>
            </w:pPr>
            <w:r>
              <w:rPr>
                <w:rFonts w:eastAsia="Times New Roman" w:cs="Times New Roman"/>
                <w:kern w:val="0"/>
                <w:sz w:val="24"/>
                <w:lang w:eastAsia="ja-JP" w:bidi="ar-SA"/>
              </w:rPr>
              <w:t>25.547059</w:t>
            </w:r>
          </w:p>
        </w:tc>
      </w:tr>
      <w:tr w:rsidR="00483B52" w14:paraId="6F0CB3F1" w14:textId="77777777" w:rsidTr="00483B52">
        <w:tblPrEx>
          <w:tblCellMar>
            <w:top w:w="0" w:type="dxa"/>
            <w:bottom w:w="0" w:type="dxa"/>
          </w:tblCellMar>
        </w:tblPrEx>
        <w:tc>
          <w:tcPr>
            <w:tcW w:w="1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9D32" w14:textId="77777777" w:rsidR="00483B52" w:rsidRDefault="00483B52" w:rsidP="008C3ADE">
            <w:pPr>
              <w:pStyle w:val="Standard"/>
              <w:spacing w:line="240" w:lineRule="auto"/>
              <w:jc w:val="left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D915D" w14:textId="23EED0F2" w:rsidR="00483B52" w:rsidRDefault="00483B52" w:rsidP="008C3ADE">
            <w:pPr>
              <w:pStyle w:val="Standard"/>
              <w:spacing w:line="240" w:lineRule="auto"/>
              <w:jc w:val="left"/>
              <w:rPr>
                <w:b/>
                <w:bCs/>
                <w:sz w:val="18"/>
                <w:szCs w:val="16"/>
              </w:rPr>
            </w:pPr>
            <w:proofErr w:type="spellStart"/>
            <w:r>
              <w:rPr>
                <w:b/>
                <w:bCs/>
                <w:sz w:val="18"/>
                <w:szCs w:val="16"/>
              </w:rPr>
              <w:t>Ориг</w:t>
            </w:r>
            <w:proofErr w:type="spellEnd"/>
            <w:r>
              <w:rPr>
                <w:b/>
                <w:bCs/>
                <w:sz w:val="18"/>
                <w:szCs w:val="16"/>
                <w:lang w:val="en-US"/>
              </w:rPr>
              <w:t>/</w:t>
            </w:r>
            <w:r>
              <w:rPr>
                <w:b/>
                <w:bCs/>
                <w:sz w:val="18"/>
                <w:szCs w:val="16"/>
              </w:rPr>
              <w:t>Фильтр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E7520" w14:textId="77777777" w:rsidR="00483B52" w:rsidRDefault="00483B52" w:rsidP="008C3ADE">
            <w:pPr>
              <w:pStyle w:val="Standard"/>
              <w:spacing w:line="240" w:lineRule="auto"/>
              <w:jc w:val="righ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31.90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02C62" w14:textId="77777777" w:rsidR="00483B52" w:rsidRDefault="00483B52" w:rsidP="008C3ADE">
            <w:pPr>
              <w:pStyle w:val="Standard"/>
              <w:spacing w:line="240" w:lineRule="auto"/>
              <w:jc w:val="right"/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lang w:eastAsia="ja-JP" w:bidi="ar-SA"/>
              </w:rPr>
              <w:t>33.86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38AB0" w14:textId="77777777" w:rsidR="00483B52" w:rsidRDefault="00483B52" w:rsidP="008C3ADE">
            <w:pPr>
              <w:pStyle w:val="Standard"/>
              <w:spacing w:line="240" w:lineRule="auto"/>
              <w:jc w:val="right"/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lang w:eastAsia="ja-JP" w:bidi="ar-SA"/>
              </w:rPr>
              <w:t>3</w:t>
            </w:r>
            <w:r>
              <w:rPr>
                <w:rFonts w:eastAsia="Times New Roman" w:cs="Times New Roman"/>
                <w:b/>
                <w:bCs/>
                <w:kern w:val="0"/>
                <w:sz w:val="24"/>
                <w:lang w:eastAsia="ja-JP" w:bidi="ar-SA"/>
              </w:rPr>
              <w:t>1</w:t>
            </w:r>
            <w:r>
              <w:rPr>
                <w:rFonts w:eastAsia="Times New Roman" w:cs="Times New Roman"/>
                <w:b/>
                <w:bCs/>
                <w:kern w:val="0"/>
                <w:sz w:val="24"/>
                <w:lang w:eastAsia="ja-JP" w:bidi="ar-SA"/>
              </w:rPr>
              <w:t>.</w:t>
            </w:r>
            <w:r>
              <w:rPr>
                <w:rFonts w:eastAsia="Times New Roman" w:cs="Times New Roman"/>
                <w:b/>
                <w:bCs/>
                <w:kern w:val="0"/>
                <w:sz w:val="24"/>
                <w:lang w:eastAsia="ja-JP" w:bidi="ar-SA"/>
              </w:rPr>
              <w:t>40</w:t>
            </w:r>
          </w:p>
        </w:tc>
        <w:tc>
          <w:tcPr>
            <w:tcW w:w="3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C48AC" w14:textId="77777777" w:rsidR="00483B52" w:rsidRDefault="00483B52" w:rsidP="008C3ADE">
            <w:pPr>
              <w:pStyle w:val="Standard"/>
              <w:spacing w:line="240" w:lineRule="auto"/>
              <w:jc w:val="right"/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lang w:eastAsia="ja-JP" w:bidi="ar-SA"/>
              </w:rPr>
              <w:t>2</w:t>
            </w:r>
            <w:r>
              <w:rPr>
                <w:rFonts w:eastAsia="Times New Roman" w:cs="Times New Roman"/>
                <w:b/>
                <w:bCs/>
                <w:kern w:val="0"/>
                <w:sz w:val="24"/>
                <w:lang w:eastAsia="ja-JP" w:bidi="ar-SA"/>
              </w:rPr>
              <w:t>4</w:t>
            </w:r>
            <w:r>
              <w:rPr>
                <w:rFonts w:eastAsia="Times New Roman" w:cs="Times New Roman"/>
                <w:b/>
                <w:bCs/>
                <w:kern w:val="0"/>
                <w:sz w:val="24"/>
                <w:lang w:eastAsia="ja-JP" w:bidi="ar-SA"/>
              </w:rPr>
              <w:t>.512642</w:t>
            </w:r>
          </w:p>
        </w:tc>
      </w:tr>
    </w:tbl>
    <w:p w14:paraId="2DDF3375" w14:textId="77777777" w:rsidR="000629D6" w:rsidRPr="00CD16B4" w:rsidRDefault="000629D6" w:rsidP="008C3ADE">
      <w:pPr>
        <w:pStyle w:val="Standard"/>
        <w:spacing w:line="240" w:lineRule="auto"/>
        <w:jc w:val="left"/>
        <w:rPr>
          <w:sz w:val="24"/>
          <w:szCs w:val="22"/>
        </w:rPr>
      </w:pPr>
    </w:p>
    <w:p w14:paraId="0D8096E8" w14:textId="77777777" w:rsidR="00CD16B4" w:rsidRPr="00B76797" w:rsidRDefault="00CD16B4">
      <w:pPr>
        <w:pageBreakBefore/>
        <w:suppressAutoHyphens w:val="0"/>
        <w:rPr>
          <w:b/>
          <w:bCs/>
          <w:sz w:val="24"/>
          <w:szCs w:val="22"/>
          <w:lang w:val="en-US"/>
        </w:rPr>
        <w:sectPr w:rsidR="00CD16B4" w:rsidRPr="00B76797" w:rsidSect="008C3ADE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66C5DF3A" w14:textId="57CDCEBA" w:rsidR="000629D6" w:rsidRDefault="000629D6">
      <w:pPr>
        <w:pageBreakBefore/>
        <w:suppressAutoHyphens w:val="0"/>
        <w:rPr>
          <w:b/>
          <w:bCs/>
          <w:sz w:val="24"/>
          <w:szCs w:val="22"/>
        </w:rPr>
      </w:pPr>
    </w:p>
    <w:p w14:paraId="50119819" w14:textId="7BEFAC71" w:rsidR="000629D6" w:rsidRPr="009208FE" w:rsidRDefault="000948A5">
      <w:pPr>
        <w:pStyle w:val="Standard"/>
        <w:spacing w:line="240" w:lineRule="auto"/>
        <w:jc w:val="center"/>
        <w:rPr>
          <w:b/>
          <w:bCs/>
        </w:rPr>
      </w:pPr>
      <w:r w:rsidRPr="009208FE">
        <w:rPr>
          <w:b/>
          <w:bCs/>
        </w:rPr>
        <w:t>Результаты</w:t>
      </w:r>
    </w:p>
    <w:p w14:paraId="34B7602A" w14:textId="452F9319" w:rsidR="0084536D" w:rsidRPr="009208FE" w:rsidRDefault="0084536D" w:rsidP="0084536D">
      <w:pPr>
        <w:pStyle w:val="Standard"/>
        <w:spacing w:line="240" w:lineRule="auto"/>
        <w:rPr>
          <w:b/>
          <w:bCs/>
        </w:rPr>
      </w:pPr>
    </w:p>
    <w:p w14:paraId="4D2AF92D" w14:textId="6E783882" w:rsidR="0084536D" w:rsidRPr="009208FE" w:rsidRDefault="0084536D" w:rsidP="0084536D">
      <w:pPr>
        <w:pStyle w:val="Standard"/>
        <w:spacing w:line="240" w:lineRule="auto"/>
        <w:rPr>
          <w:b/>
          <w:bCs/>
        </w:rPr>
      </w:pPr>
      <w:r w:rsidRPr="009208FE">
        <w:rPr>
          <w:b/>
          <w:bCs/>
        </w:rPr>
        <w:t>Слева представлено зашумленное изображение, справа – его отфильтрованный результат.</w:t>
      </w:r>
    </w:p>
    <w:p w14:paraId="4E04E3BA" w14:textId="77777777" w:rsidR="000629D6" w:rsidRPr="009208FE" w:rsidRDefault="000629D6">
      <w:pPr>
        <w:rPr>
          <w:rFonts w:eastAsia="Times New Roman" w:cs="Times New Roman"/>
          <w:kern w:val="0"/>
          <w:szCs w:val="28"/>
          <w:lang w:eastAsia="ja-JP" w:bidi="ar-SA"/>
        </w:rPr>
      </w:pPr>
    </w:p>
    <w:p w14:paraId="2CA13EF2" w14:textId="77777777" w:rsidR="000629D6" w:rsidRPr="009208FE" w:rsidRDefault="000948A5">
      <w:pPr>
        <w:pStyle w:val="aa"/>
        <w:numPr>
          <w:ilvl w:val="0"/>
          <w:numId w:val="5"/>
        </w:numPr>
        <w:rPr>
          <w:sz w:val="32"/>
          <w:szCs w:val="28"/>
        </w:rPr>
      </w:pPr>
      <w:r w:rsidRPr="009208FE">
        <w:t xml:space="preserve">Флуктуационный шум. </w:t>
      </w:r>
    </w:p>
    <w:p w14:paraId="40F8A4BA" w14:textId="675A9747" w:rsidR="000629D6" w:rsidRPr="009208FE" w:rsidRDefault="000629D6">
      <w:pPr>
        <w:pStyle w:val="aa"/>
        <w:jc w:val="center"/>
        <w:rPr>
          <w:sz w:val="32"/>
          <w:szCs w:val="28"/>
        </w:rPr>
      </w:pPr>
    </w:p>
    <w:p w14:paraId="7584FCFC" w14:textId="2DA4260F" w:rsidR="000629D6" w:rsidRPr="009208FE" w:rsidRDefault="0084536D" w:rsidP="0084536D">
      <w:pPr>
        <w:pStyle w:val="Standard"/>
        <w:spacing w:line="240" w:lineRule="auto"/>
        <w:jc w:val="center"/>
      </w:pPr>
      <w:r w:rsidRPr="009208FE">
        <w:rPr>
          <w:noProof/>
        </w:rPr>
        <w:drawing>
          <wp:inline distT="0" distB="0" distL="0" distR="0" wp14:anchorId="379F181B" wp14:editId="0D696397">
            <wp:extent cx="5951855" cy="30226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4902" w14:textId="23A163F6" w:rsidR="000629D6" w:rsidRPr="009208FE" w:rsidRDefault="0084536D">
      <w:pPr>
        <w:pStyle w:val="aa"/>
        <w:numPr>
          <w:ilvl w:val="0"/>
          <w:numId w:val="5"/>
        </w:numPr>
        <w:rPr>
          <w:sz w:val="32"/>
          <w:szCs w:val="28"/>
        </w:rPr>
      </w:pPr>
      <w:r w:rsidRPr="009208FE">
        <w:rPr>
          <w:noProof/>
        </w:rPr>
        <w:drawing>
          <wp:anchor distT="0" distB="0" distL="114300" distR="114300" simplePos="0" relativeHeight="251658240" behindDoc="0" locked="0" layoutInCell="1" allowOverlap="1" wp14:anchorId="206175F4" wp14:editId="669C1614">
            <wp:simplePos x="0" y="0"/>
            <wp:positionH relativeFrom="column">
              <wp:posOffset>15889</wp:posOffset>
            </wp:positionH>
            <wp:positionV relativeFrom="paragraph">
              <wp:posOffset>401955</wp:posOffset>
            </wp:positionV>
            <wp:extent cx="5940425" cy="3016795"/>
            <wp:effectExtent l="0" t="0" r="317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48A5" w:rsidRPr="009208FE">
        <w:t xml:space="preserve">Шум квантования </w:t>
      </w:r>
      <w:r w:rsidR="000948A5" w:rsidRPr="009208FE">
        <w:t>(</w:t>
      </w:r>
      <w:proofErr w:type="spellStart"/>
      <w:r w:rsidR="000948A5" w:rsidRPr="009208FE">
        <w:t>постеризация</w:t>
      </w:r>
      <w:proofErr w:type="spellEnd"/>
      <w:r w:rsidR="000948A5" w:rsidRPr="009208FE">
        <w:t>).</w:t>
      </w:r>
    </w:p>
    <w:p w14:paraId="7BFF9622" w14:textId="409A2F1B" w:rsidR="000629D6" w:rsidRPr="009208FE" w:rsidRDefault="000629D6">
      <w:pPr>
        <w:pStyle w:val="aa"/>
        <w:jc w:val="center"/>
        <w:rPr>
          <w:sz w:val="32"/>
          <w:szCs w:val="28"/>
        </w:rPr>
      </w:pPr>
    </w:p>
    <w:p w14:paraId="16C101FF" w14:textId="74741047" w:rsidR="000629D6" w:rsidRPr="009208FE" w:rsidRDefault="000629D6" w:rsidP="0084536D">
      <w:pPr>
        <w:pStyle w:val="aa"/>
        <w:rPr>
          <w:sz w:val="32"/>
        </w:rPr>
      </w:pPr>
    </w:p>
    <w:p w14:paraId="05764372" w14:textId="77777777" w:rsidR="000629D6" w:rsidRPr="009208FE" w:rsidRDefault="000948A5">
      <w:pPr>
        <w:pStyle w:val="Standard"/>
        <w:numPr>
          <w:ilvl w:val="0"/>
          <w:numId w:val="5"/>
        </w:numPr>
        <w:spacing w:line="240" w:lineRule="auto"/>
        <w:jc w:val="left"/>
      </w:pPr>
      <w:r w:rsidRPr="009208FE">
        <w:t>Импульсный шум.</w:t>
      </w:r>
    </w:p>
    <w:p w14:paraId="25061B8C" w14:textId="16C654F0" w:rsidR="000629D6" w:rsidRPr="009208FE" w:rsidRDefault="000629D6">
      <w:pPr>
        <w:pStyle w:val="Standard"/>
        <w:spacing w:line="240" w:lineRule="auto"/>
        <w:ind w:left="720"/>
        <w:jc w:val="left"/>
      </w:pPr>
    </w:p>
    <w:p w14:paraId="51B52838" w14:textId="69FBBEB5" w:rsidR="0084536D" w:rsidRPr="009208FE" w:rsidRDefault="0084536D">
      <w:pPr>
        <w:pStyle w:val="Standard"/>
        <w:spacing w:line="240" w:lineRule="auto"/>
        <w:ind w:left="720"/>
        <w:jc w:val="left"/>
      </w:pPr>
      <w:r w:rsidRPr="009208F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3D73C1" wp14:editId="61B71456">
            <wp:simplePos x="0" y="0"/>
            <wp:positionH relativeFrom="column">
              <wp:posOffset>20109</wp:posOffset>
            </wp:positionH>
            <wp:positionV relativeFrom="paragraph">
              <wp:posOffset>0</wp:posOffset>
            </wp:positionV>
            <wp:extent cx="5951855" cy="3022600"/>
            <wp:effectExtent l="0" t="0" r="0" b="635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5B86FF" w14:textId="0D07ED96" w:rsidR="000629D6" w:rsidRPr="009208FE" w:rsidRDefault="000629D6">
      <w:pPr>
        <w:ind w:firstLine="709"/>
        <w:jc w:val="center"/>
        <w:rPr>
          <w:sz w:val="32"/>
          <w:szCs w:val="26"/>
        </w:rPr>
      </w:pPr>
    </w:p>
    <w:p w14:paraId="043251B0" w14:textId="77777777" w:rsidR="0084536D" w:rsidRPr="009208FE" w:rsidRDefault="0084536D">
      <w:pPr>
        <w:ind w:firstLine="709"/>
        <w:jc w:val="center"/>
        <w:rPr>
          <w:sz w:val="32"/>
          <w:szCs w:val="26"/>
        </w:rPr>
      </w:pPr>
    </w:p>
    <w:p w14:paraId="11D7CF5F" w14:textId="77777777" w:rsidR="000629D6" w:rsidRPr="009208FE" w:rsidRDefault="000629D6">
      <w:pPr>
        <w:pStyle w:val="Standard"/>
        <w:spacing w:line="240" w:lineRule="auto"/>
        <w:jc w:val="left"/>
      </w:pPr>
    </w:p>
    <w:p w14:paraId="1F3B284F" w14:textId="38F17964" w:rsidR="000629D6" w:rsidRPr="009208FE" w:rsidRDefault="0084536D">
      <w:pPr>
        <w:pStyle w:val="Standard"/>
        <w:numPr>
          <w:ilvl w:val="0"/>
          <w:numId w:val="5"/>
        </w:numPr>
        <w:spacing w:line="240" w:lineRule="auto"/>
        <w:jc w:val="left"/>
      </w:pPr>
      <w:r w:rsidRPr="009208FE">
        <w:rPr>
          <w:noProof/>
          <w:sz w:val="32"/>
          <w:szCs w:val="26"/>
        </w:rPr>
        <w:drawing>
          <wp:anchor distT="0" distB="0" distL="114300" distR="114300" simplePos="0" relativeHeight="251660288" behindDoc="0" locked="0" layoutInCell="1" allowOverlap="1" wp14:anchorId="670269FD" wp14:editId="08BAA8F0">
            <wp:simplePos x="0" y="0"/>
            <wp:positionH relativeFrom="column">
              <wp:posOffset>87630</wp:posOffset>
            </wp:positionH>
            <wp:positionV relativeFrom="paragraph">
              <wp:posOffset>376555</wp:posOffset>
            </wp:positionV>
            <wp:extent cx="5951855" cy="3022600"/>
            <wp:effectExtent l="0" t="0" r="0" b="63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48A5" w:rsidRPr="009208FE">
        <w:t>Шум дискретизации.</w:t>
      </w:r>
    </w:p>
    <w:p w14:paraId="3B862C67" w14:textId="109E6EC4" w:rsidR="000629D6" w:rsidRDefault="000629D6">
      <w:pPr>
        <w:pStyle w:val="aa"/>
        <w:jc w:val="center"/>
      </w:pPr>
    </w:p>
    <w:p w14:paraId="425BD0F0" w14:textId="226C89DC" w:rsidR="000629D6" w:rsidRDefault="000629D6" w:rsidP="0084536D">
      <w:pPr>
        <w:pStyle w:val="aa"/>
      </w:pPr>
    </w:p>
    <w:p w14:paraId="14C0AB61" w14:textId="77777777" w:rsidR="0084536D" w:rsidRDefault="0084536D" w:rsidP="0084536D">
      <w:pPr>
        <w:pStyle w:val="aa"/>
      </w:pPr>
    </w:p>
    <w:p w14:paraId="7459FA39" w14:textId="423AF7EE" w:rsidR="000629D6" w:rsidRDefault="000629D6">
      <w:pPr>
        <w:pStyle w:val="Standard"/>
        <w:spacing w:line="240" w:lineRule="auto"/>
        <w:jc w:val="left"/>
        <w:rPr>
          <w:sz w:val="24"/>
          <w:szCs w:val="22"/>
        </w:rPr>
      </w:pPr>
    </w:p>
    <w:p w14:paraId="6B465028" w14:textId="6BBDA0AA" w:rsidR="008C3ADE" w:rsidRDefault="008C3ADE">
      <w:pPr>
        <w:pStyle w:val="Standard"/>
        <w:spacing w:line="240" w:lineRule="auto"/>
        <w:jc w:val="left"/>
        <w:rPr>
          <w:sz w:val="24"/>
          <w:szCs w:val="22"/>
        </w:rPr>
      </w:pPr>
    </w:p>
    <w:p w14:paraId="3AE1484E" w14:textId="7C643983" w:rsidR="000629D6" w:rsidRDefault="000948A5">
      <w:pPr>
        <w:pStyle w:val="Standard"/>
        <w:spacing w:line="240" w:lineRule="auto"/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Вывод</w:t>
      </w:r>
    </w:p>
    <w:p w14:paraId="6F9FABE1" w14:textId="77777777" w:rsidR="000629D6" w:rsidRDefault="000629D6">
      <w:pPr>
        <w:pStyle w:val="Standard"/>
        <w:spacing w:line="240" w:lineRule="auto"/>
        <w:jc w:val="center"/>
        <w:rPr>
          <w:b/>
          <w:bCs/>
          <w:sz w:val="24"/>
          <w:szCs w:val="22"/>
        </w:rPr>
      </w:pPr>
    </w:p>
    <w:p w14:paraId="464B0939" w14:textId="396C7434" w:rsidR="000629D6" w:rsidRPr="008C3ADE" w:rsidRDefault="008C3ADE">
      <w:pPr>
        <w:pStyle w:val="Standard"/>
        <w:spacing w:line="240" w:lineRule="auto"/>
        <w:jc w:val="left"/>
        <w:rPr>
          <w:sz w:val="24"/>
          <w:szCs w:val="22"/>
        </w:rPr>
      </w:pPr>
      <w:r>
        <w:t>Было проведено с</w:t>
      </w:r>
      <w:r w:rsidRPr="008C3ADE">
        <w:t>равнение различных фильтров для устранения шумов в изображении</w:t>
      </w:r>
      <w:r>
        <w:t>.</w:t>
      </w:r>
      <w:r>
        <w:rPr>
          <w:sz w:val="24"/>
          <w:szCs w:val="22"/>
        </w:rPr>
        <w:t xml:space="preserve"> </w:t>
      </w:r>
      <w:r>
        <w:t>Н</w:t>
      </w:r>
      <w:r w:rsidR="000948A5" w:rsidRPr="008C3ADE">
        <w:t>еобходимо понимать тип шумовой структуры</w:t>
      </w:r>
      <w:r>
        <w:t xml:space="preserve"> для выбора подходящего фильтра, иначе обработка может нанести ещё большие потери </w:t>
      </w:r>
      <w:r>
        <w:lastRenderedPageBreak/>
        <w:t>информации.</w:t>
      </w:r>
      <w:r>
        <w:rPr>
          <w:sz w:val="24"/>
          <w:szCs w:val="22"/>
        </w:rPr>
        <w:t xml:space="preserve"> </w:t>
      </w:r>
      <w:r w:rsidR="000948A5" w:rsidRPr="008C3ADE">
        <w:t>В работе фильтров используются статистические методы,</w:t>
      </w:r>
      <w:r>
        <w:t xml:space="preserve"> </w:t>
      </w:r>
      <w:r w:rsidR="000948A5" w:rsidRPr="008C3ADE">
        <w:t xml:space="preserve">благодаря им происходит полное размытие </w:t>
      </w:r>
      <w:r w:rsidR="000948A5" w:rsidRPr="008C3ADE">
        <w:t>изображения до значений среднего, медианного и т. п. уровня.</w:t>
      </w:r>
    </w:p>
    <w:p w14:paraId="47ADB7EF" w14:textId="41E8C0A7" w:rsidR="000629D6" w:rsidRPr="008C3ADE" w:rsidRDefault="000948A5">
      <w:pPr>
        <w:pStyle w:val="Standard"/>
        <w:spacing w:line="240" w:lineRule="auto"/>
        <w:jc w:val="left"/>
      </w:pPr>
      <w:r w:rsidRPr="008C3ADE">
        <w:t xml:space="preserve">Почти все фильтры не различают зашумлённые и </w:t>
      </w:r>
      <w:proofErr w:type="spellStart"/>
      <w:r w:rsidRPr="008C3ADE">
        <w:t>незашумлённые</w:t>
      </w:r>
      <w:proofErr w:type="spellEnd"/>
      <w:r w:rsidRPr="008C3ADE">
        <w:t xml:space="preserve"> области. Чтобы минимизировать потери, стоит применять фильтры избирательно</w:t>
      </w:r>
      <w:r w:rsidR="008C3ADE">
        <w:t xml:space="preserve">, </w:t>
      </w:r>
      <w:proofErr w:type="gramStart"/>
      <w:r w:rsidR="008C3ADE">
        <w:t>и</w:t>
      </w:r>
      <w:proofErr w:type="gramEnd"/>
      <w:r w:rsidR="008C3ADE">
        <w:t xml:space="preserve"> </w:t>
      </w:r>
      <w:r w:rsidRPr="008C3ADE">
        <w:t>если шумовая структура это позволяет — на определённой обла</w:t>
      </w:r>
      <w:r w:rsidRPr="008C3ADE">
        <w:t>сти.</w:t>
      </w:r>
    </w:p>
    <w:p w14:paraId="140E2ACF" w14:textId="57E190BB" w:rsidR="008C3ADE" w:rsidRPr="008C3ADE" w:rsidRDefault="008C3ADE">
      <w:pPr>
        <w:pStyle w:val="Standard"/>
        <w:spacing w:line="240" w:lineRule="auto"/>
        <w:jc w:val="left"/>
      </w:pPr>
    </w:p>
    <w:p w14:paraId="037A3027" w14:textId="109FF532" w:rsidR="008C3ADE" w:rsidRPr="008C3ADE" w:rsidRDefault="008C3ADE">
      <w:pPr>
        <w:pStyle w:val="Standard"/>
        <w:spacing w:line="240" w:lineRule="auto"/>
        <w:jc w:val="left"/>
      </w:pPr>
      <w:r w:rsidRPr="008C3ADE">
        <w:t xml:space="preserve">Все изображения размещены на </w:t>
      </w:r>
      <w:proofErr w:type="spellStart"/>
      <w:r w:rsidRPr="008C3ADE">
        <w:t>гугл</w:t>
      </w:r>
      <w:proofErr w:type="spellEnd"/>
      <w:r w:rsidRPr="008C3ADE">
        <w:t>-диске по адресу:</w:t>
      </w:r>
    </w:p>
    <w:p w14:paraId="638E36AF" w14:textId="61D4C844" w:rsidR="008C3ADE" w:rsidRDefault="008C3ADE">
      <w:pPr>
        <w:pStyle w:val="Standard"/>
        <w:spacing w:line="240" w:lineRule="auto"/>
        <w:jc w:val="left"/>
        <w:rPr>
          <w:sz w:val="24"/>
          <w:szCs w:val="22"/>
        </w:rPr>
      </w:pPr>
    </w:p>
    <w:p w14:paraId="3B13B9BC" w14:textId="73589CCA" w:rsidR="008C3ADE" w:rsidRPr="009208FE" w:rsidRDefault="009208FE">
      <w:pPr>
        <w:pStyle w:val="Standard"/>
        <w:spacing w:line="240" w:lineRule="auto"/>
        <w:jc w:val="left"/>
      </w:pPr>
      <w:hyperlink r:id="rId15" w:history="1">
        <w:r w:rsidRPr="009208FE">
          <w:rPr>
            <w:rStyle w:val="a8"/>
            <w:lang w:val="en-US"/>
          </w:rPr>
          <w:t>https</w:t>
        </w:r>
        <w:r w:rsidRPr="009208FE">
          <w:rPr>
            <w:rStyle w:val="a8"/>
          </w:rPr>
          <w:t>://</w:t>
        </w:r>
        <w:r w:rsidRPr="009208FE">
          <w:rPr>
            <w:rStyle w:val="a8"/>
            <w:lang w:val="en-US"/>
          </w:rPr>
          <w:t>drive</w:t>
        </w:r>
        <w:r w:rsidRPr="009208FE">
          <w:rPr>
            <w:rStyle w:val="a8"/>
          </w:rPr>
          <w:t>.</w:t>
        </w:r>
        <w:r w:rsidRPr="009208FE">
          <w:rPr>
            <w:rStyle w:val="a8"/>
            <w:lang w:val="en-US"/>
          </w:rPr>
          <w:t>google</w:t>
        </w:r>
        <w:r w:rsidRPr="009208FE">
          <w:rPr>
            <w:rStyle w:val="a8"/>
          </w:rPr>
          <w:t>.</w:t>
        </w:r>
        <w:r w:rsidRPr="009208FE">
          <w:rPr>
            <w:rStyle w:val="a8"/>
            <w:lang w:val="en-US"/>
          </w:rPr>
          <w:t>com</w:t>
        </w:r>
        <w:r w:rsidRPr="009208FE">
          <w:rPr>
            <w:rStyle w:val="a8"/>
          </w:rPr>
          <w:t>/</w:t>
        </w:r>
        <w:r w:rsidRPr="009208FE">
          <w:rPr>
            <w:rStyle w:val="a8"/>
            <w:lang w:val="en-US"/>
          </w:rPr>
          <w:t>drive</w:t>
        </w:r>
        <w:r w:rsidRPr="009208FE">
          <w:rPr>
            <w:rStyle w:val="a8"/>
          </w:rPr>
          <w:t>/</w:t>
        </w:r>
        <w:r w:rsidRPr="009208FE">
          <w:rPr>
            <w:rStyle w:val="a8"/>
            <w:lang w:val="en-US"/>
          </w:rPr>
          <w:t>folders</w:t>
        </w:r>
        <w:r w:rsidRPr="009208FE">
          <w:rPr>
            <w:rStyle w:val="a8"/>
          </w:rPr>
          <w:t>/1</w:t>
        </w:r>
        <w:r w:rsidRPr="009208FE">
          <w:rPr>
            <w:rStyle w:val="a8"/>
            <w:lang w:val="en-US"/>
          </w:rPr>
          <w:t>UWP</w:t>
        </w:r>
        <w:r w:rsidRPr="009208FE">
          <w:rPr>
            <w:rStyle w:val="a8"/>
          </w:rPr>
          <w:t>1</w:t>
        </w:r>
        <w:r w:rsidRPr="009208FE">
          <w:rPr>
            <w:rStyle w:val="a8"/>
            <w:lang w:val="en-US"/>
          </w:rPr>
          <w:t>KEAZR</w:t>
        </w:r>
        <w:r w:rsidRPr="009208FE">
          <w:rPr>
            <w:rStyle w:val="a8"/>
          </w:rPr>
          <w:t>4</w:t>
        </w:r>
        <w:proofErr w:type="spellStart"/>
        <w:r w:rsidRPr="009208FE">
          <w:rPr>
            <w:rStyle w:val="a8"/>
            <w:lang w:val="en-US"/>
          </w:rPr>
          <w:t>wI</w:t>
        </w:r>
        <w:proofErr w:type="spellEnd"/>
        <w:r w:rsidRPr="009208FE">
          <w:rPr>
            <w:rStyle w:val="a8"/>
          </w:rPr>
          <w:t>52</w:t>
        </w:r>
        <w:r w:rsidRPr="009208FE">
          <w:rPr>
            <w:rStyle w:val="a8"/>
            <w:lang w:val="en-US"/>
          </w:rPr>
          <w:t>x</w:t>
        </w:r>
        <w:r w:rsidRPr="009208FE">
          <w:rPr>
            <w:rStyle w:val="a8"/>
          </w:rPr>
          <w:t>2</w:t>
        </w:r>
        <w:r w:rsidRPr="009208FE">
          <w:rPr>
            <w:rStyle w:val="a8"/>
            <w:lang w:val="en-US"/>
          </w:rPr>
          <w:t>OGs</w:t>
        </w:r>
        <w:r w:rsidRPr="009208FE">
          <w:rPr>
            <w:rStyle w:val="a8"/>
          </w:rPr>
          <w:t>2</w:t>
        </w:r>
        <w:proofErr w:type="spellStart"/>
        <w:r w:rsidRPr="009208FE">
          <w:rPr>
            <w:rStyle w:val="a8"/>
            <w:lang w:val="en-US"/>
          </w:rPr>
          <w:t>OXu</w:t>
        </w:r>
        <w:proofErr w:type="spellEnd"/>
        <w:r w:rsidRPr="009208FE">
          <w:rPr>
            <w:rStyle w:val="a8"/>
          </w:rPr>
          <w:t>3</w:t>
        </w:r>
        <w:r w:rsidRPr="009208FE">
          <w:rPr>
            <w:rStyle w:val="a8"/>
            <w:lang w:val="en-US"/>
          </w:rPr>
          <w:t>Za</w:t>
        </w:r>
        <w:r w:rsidRPr="009208FE">
          <w:rPr>
            <w:rStyle w:val="a8"/>
          </w:rPr>
          <w:t>2</w:t>
        </w:r>
        <w:proofErr w:type="spellStart"/>
        <w:r w:rsidRPr="009208FE">
          <w:rPr>
            <w:rStyle w:val="a8"/>
            <w:lang w:val="en-US"/>
          </w:rPr>
          <w:t>xE</w:t>
        </w:r>
        <w:proofErr w:type="spellEnd"/>
        <w:r w:rsidRPr="009208FE">
          <w:rPr>
            <w:rStyle w:val="a8"/>
          </w:rPr>
          <w:t>0</w:t>
        </w:r>
        <w:r w:rsidRPr="009208FE">
          <w:rPr>
            <w:rStyle w:val="a8"/>
            <w:lang w:val="en-US"/>
          </w:rPr>
          <w:t>BF</w:t>
        </w:r>
        <w:r w:rsidRPr="009208FE">
          <w:rPr>
            <w:rStyle w:val="a8"/>
          </w:rPr>
          <w:t>?</w:t>
        </w:r>
        <w:proofErr w:type="spellStart"/>
        <w:r w:rsidRPr="009208FE">
          <w:rPr>
            <w:rStyle w:val="a8"/>
            <w:lang w:val="en-US"/>
          </w:rPr>
          <w:t>usp</w:t>
        </w:r>
        <w:proofErr w:type="spellEnd"/>
        <w:r w:rsidRPr="009208FE">
          <w:rPr>
            <w:rStyle w:val="a8"/>
          </w:rPr>
          <w:t>=</w:t>
        </w:r>
        <w:r w:rsidRPr="009208FE">
          <w:rPr>
            <w:rStyle w:val="a8"/>
            <w:lang w:val="en-US"/>
          </w:rPr>
          <w:t>sharing</w:t>
        </w:r>
      </w:hyperlink>
    </w:p>
    <w:p w14:paraId="70234EC9" w14:textId="77777777" w:rsidR="008C3ADE" w:rsidRDefault="008C3ADE">
      <w:pPr>
        <w:pStyle w:val="Standard"/>
        <w:spacing w:line="240" w:lineRule="auto"/>
        <w:jc w:val="left"/>
        <w:rPr>
          <w:sz w:val="24"/>
          <w:szCs w:val="22"/>
        </w:rPr>
      </w:pPr>
    </w:p>
    <w:p w14:paraId="01E9AB7B" w14:textId="47EEBEAA" w:rsidR="008C3ADE" w:rsidRDefault="008C3ADE">
      <w:pPr>
        <w:pStyle w:val="Standard"/>
        <w:spacing w:line="240" w:lineRule="auto"/>
        <w:jc w:val="left"/>
      </w:pPr>
    </w:p>
    <w:p w14:paraId="2D1558ED" w14:textId="00E065EE" w:rsidR="008C3ADE" w:rsidRDefault="008C3ADE">
      <w:pPr>
        <w:pStyle w:val="Standard"/>
        <w:spacing w:line="240" w:lineRule="auto"/>
        <w:jc w:val="left"/>
        <w:rPr>
          <w:b/>
          <w:bCs/>
        </w:rPr>
      </w:pPr>
      <w:r w:rsidRPr="008C3ADE">
        <w:rPr>
          <w:b/>
          <w:bCs/>
        </w:rPr>
        <w:t>Код работы:</w:t>
      </w:r>
    </w:p>
    <w:p w14:paraId="3BB31010" w14:textId="5F7BFCEB" w:rsidR="008C3ADE" w:rsidRDefault="008C3ADE">
      <w:pPr>
        <w:pStyle w:val="Standard"/>
        <w:spacing w:line="240" w:lineRule="auto"/>
        <w:jc w:val="left"/>
        <w:rPr>
          <w:b/>
          <w:bCs/>
        </w:rPr>
      </w:pPr>
    </w:p>
    <w:p w14:paraId="38A36596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numpy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np</w:t>
      </w:r>
    </w:p>
    <w:p w14:paraId="6F7CF5BE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scipy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sp</w:t>
      </w:r>
      <w:proofErr w:type="spellEnd"/>
    </w:p>
    <w:p w14:paraId="27EC7A74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pandas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pd</w:t>
      </w:r>
    </w:p>
    <w:p w14:paraId="36227481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matplotlib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pyplot</w:t>
      </w:r>
      <w:proofErr w:type="spellEnd"/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proofErr w:type="spellEnd"/>
    </w:p>
    <w:p w14:paraId="62DC53D3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988B320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skimage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io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imread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imshow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imsave</w:t>
      </w:r>
      <w:proofErr w:type="spellEnd"/>
    </w:p>
    <w:p w14:paraId="4C4C9490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skimage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data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img_as_float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metrics, restoration, filters, 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morphology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morph</w:t>
      </w:r>
    </w:p>
    <w:p w14:paraId="30EC2C29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F66DE2F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># https://sci-hub.ru/https://www.sciencedirect.com/science/article/abs/pii/016727899290242F</w:t>
      </w:r>
    </w:p>
    <w:p w14:paraId="5866A13E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># https://eeweb.engineering.nyu.edu/iselesni/lecture_notes/TVDmm/</w:t>
      </w:r>
    </w:p>
    <w:p w14:paraId="74449E36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># https://www.youtube.com/watch?v=6cRwZ19iiHo</w:t>
      </w:r>
    </w:p>
    <w:p w14:paraId="077683E4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># https://scikit-image.org/skimage-tutorials/lectures/1_image_filters.html</w:t>
      </w:r>
    </w:p>
    <w:p w14:paraId="68AE887C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0AB6E1E7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# skimage.io некорректно работает с сохранением изображения с </w:t>
      </w:r>
      <w:proofErr w:type="spellStart"/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low_contrast</w:t>
      </w:r>
      <w:proofErr w:type="spellEnd"/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, даже если флаг </w:t>
      </w:r>
      <w:proofErr w:type="spellStart"/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check_contrast</w:t>
      </w:r>
      <w:proofErr w:type="spellEnd"/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=</w:t>
      </w:r>
      <w:proofErr w:type="spellStart"/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False</w:t>
      </w:r>
      <w:proofErr w:type="spellEnd"/>
    </w:p>
    <w:p w14:paraId="25052121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https://github.com/scikit-image/scikit-image/issues/3819</w:t>
      </w:r>
    </w:p>
    <w:p w14:paraId="50D4AA08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тем не менее, библиотека позволяет их выводить на экран, поэтому для данной лабораторной работы был использован</w:t>
      </w:r>
    </w:p>
    <w:p w14:paraId="098BD3D8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# </w:t>
      </w: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функционал</w:t>
      </w: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 Jupiter Notebook</w:t>
      </w:r>
    </w:p>
    <w:p w14:paraId="544ABE43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2720467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emap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lambda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: [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</w:t>
      </w:r>
    </w:p>
    <w:p w14:paraId="7B1FCB1E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unzip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lambda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: [[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_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], [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_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b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]]</w:t>
      </w:r>
    </w:p>
    <w:p w14:paraId="0DC026BA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1F9A658B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show1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  =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lambda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pic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: (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lambda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axis</w:t>
      </w:r>
      <w:proofErr w:type="spellEnd"/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'off'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imshow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pic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cmap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'gray'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))(</w:t>
      </w:r>
      <w:proofErr w:type="spell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subplots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()[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01365347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float64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lambda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.astype</w:t>
      </w:r>
      <w:proofErr w:type="spellEnd"/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float64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 / 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255.0</w:t>
      </w:r>
    </w:p>
    <w:p w14:paraId="1C256CBD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loadf64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lambda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float64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imread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62C94D00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F9BE322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   =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metrics.peak</w:t>
      </w:r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_signal_noise_ratio</w:t>
      </w:r>
      <w:proofErr w:type="spellEnd"/>
    </w:p>
    <w:p w14:paraId="7A6587AF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compare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lambda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fn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o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: {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Ориг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Шум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fn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o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Шум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Фильтр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fn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Ориг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Фильтр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fn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o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)}</w:t>
      </w:r>
    </w:p>
    <w:p w14:paraId="241339D7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lastRenderedPageBreak/>
        <w:t>psnr_ssim1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lambda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o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: {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compare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o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)}</w:t>
      </w:r>
    </w:p>
    <w:p w14:paraId="109EAAED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psnr_ssim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lambda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o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proofErr w:type="spellEnd"/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psnr_ssim1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o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320FF3F4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290EB7C6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show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pics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title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34AD027E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, (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len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pics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 // 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 + (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len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pics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 % 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6C457443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fig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subplots</w:t>
      </w:r>
      <w:proofErr w:type="spellEnd"/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rows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cols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squeeze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constrained_layout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F8A1C09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show1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lambda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pic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.axis</w:t>
      </w:r>
      <w:proofErr w:type="spellEnd"/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'off'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.imshow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pic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cmap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'gray'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0625C1D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    [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show1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pic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)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pic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gram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zip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pics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flat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)]</w:t>
      </w:r>
    </w:p>
    <w:p w14:paraId="48748C04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A2C5A3B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IMG_ARR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emap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loadf64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, [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init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/test2_0.jpg'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dist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/1/test2_1.jpg'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dist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/2/test2_2.jpg'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dist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/3/test2_3.jpg'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img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dist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/4/test2_4.jpg'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528E6F09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3D4691CC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STAT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POST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SQRT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PIXL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IMG_ARR</w:t>
      </w:r>
    </w:p>
    <w:p w14:paraId="57541DAB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emap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show1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IMG_ARR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51030BCD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CE899C6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Флуктуационный шум</w:t>
      </w:r>
    </w:p>
    <w:p w14:paraId="02604D20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Вариационные фильтры усредняют шум, сохраняя резкость контуров объектов. Шум распределён равномерно по всему изображению.</w:t>
      </w:r>
    </w:p>
    <w:p w14:paraId="437B7268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FILTERED_1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restoration.denoise</w:t>
      </w:r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_tv_chambolle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stat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eastAsia="ru-RU" w:bidi="ar-SA"/>
        </w:rPr>
        <w:t>0.08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eps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eastAsia="ru-RU" w:bidi="ar-SA"/>
        </w:rPr>
        <w:t>0.00000015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71E0D8F2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eastAsia="ru-RU" w:bidi="ar-SA"/>
        </w:rPr>
        <w:t>show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[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STAT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FILTERED_1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])</w:t>
      </w:r>
    </w:p>
    <w:p w14:paraId="59EFB299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psnr_</w:t>
      </w:r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ssim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STAT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FILTERED_1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).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plot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eastAsia="ru-RU" w:bidi="ar-SA"/>
        </w:rPr>
        <w:t>barh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title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'PSNR, Флуктуационный шум'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color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=[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yellowgreen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teal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mediumseagreen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])</w:t>
      </w:r>
    </w:p>
    <w:p w14:paraId="5BA38CFE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</w:p>
    <w:p w14:paraId="2C64DE51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some_</w:t>
      </w:r>
      <w:proofErr w:type="gram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highlights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styler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min_color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"red"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max_color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"green"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):</w:t>
      </w:r>
    </w:p>
    <w:p w14:paraId="34B18E70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styler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.highlight</w:t>
      </w:r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_min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min_color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axis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1AB21D55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styler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.highlight</w:t>
      </w:r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_max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max_color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axis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E1BF3A9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C3ADE">
        <w:rPr>
          <w:rFonts w:ascii="Fira Code" w:eastAsia="Times New Roman" w:hAnsi="Fira Code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styler</w:t>
      </w:r>
    </w:p>
    <w:p w14:paraId="515F738F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55E114A2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</w:t>
      </w:r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ssim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STAT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style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pipe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some_highlights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6E162F8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F9E8EF2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Шум квантования</w:t>
      </w:r>
    </w:p>
    <w:p w14:paraId="00DEC55E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Фильтр здесь должен быть более чувствителен для определения шума. Был использован метод на регуляризации Брегмана.</w:t>
      </w:r>
    </w:p>
    <w:p w14:paraId="7D46468A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FILTERED_2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 =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restoration.denoise</w:t>
      </w:r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_tv_bregman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POST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eastAsia="ru-RU" w:bidi="ar-SA"/>
        </w:rPr>
        <w:t>7.5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eps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eastAsia="ru-RU" w:bidi="ar-SA"/>
        </w:rPr>
        <w:t>0.000005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max_num_iter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eastAsia="ru-RU" w:bidi="ar-SA"/>
        </w:rPr>
        <w:t>5000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)</w:t>
      </w:r>
    </w:p>
    <w:p w14:paraId="0C0D2076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eastAsia="ru-RU" w:bidi="ar-SA"/>
        </w:rPr>
        <w:t>show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[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POST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FILTERED_2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])</w:t>
      </w:r>
    </w:p>
    <w:p w14:paraId="6EA30556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psnr_</w:t>
      </w:r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ssim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POST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eastAsia="ru-RU" w:bidi="ar-SA"/>
        </w:rPr>
        <w:t>FILTERED_2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).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plot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eastAsia="ru-RU" w:bidi="ar-SA"/>
        </w:rPr>
        <w:t>barh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title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'PSNR, Шум квантования (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постеризация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)'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color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=[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yellowgreen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teal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mediumseagreen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])</w:t>
      </w:r>
    </w:p>
    <w:p w14:paraId="7F10B677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</w:t>
      </w:r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ssim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POST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FILTERED_2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style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pipe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some_highlights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F34E7BF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BAB4F3E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Импульсный шум</w:t>
      </w:r>
    </w:p>
    <w:p w14:paraId="260BFAF5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Медианный фильтр оперирует на небольших областях изображения, заменяя резкие пики медианным знамениями.</w:t>
      </w:r>
    </w:p>
    <w:p w14:paraId="34A73F2E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FILTERED_3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filters.median</w:t>
      </w:r>
      <w:proofErr w:type="spellEnd"/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SQRT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morph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rectangle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9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0F2F87B4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gram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show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SQRT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FILTERED_3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2D75BC83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lastRenderedPageBreak/>
        <w:t>psnr_</w:t>
      </w:r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ssim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SQRT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FILTERED_3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plot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barh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title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 xml:space="preserve">'PSNR,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Импульсный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шум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=[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yellowgreen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'teal'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mediumseagreen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18CDC94E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</w:t>
      </w:r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ssim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SQRT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FILTERED_3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style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pipe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some_highlights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29B07567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7194AF81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# Шум дискретизации</w:t>
      </w:r>
    </w:p>
    <w:p w14:paraId="701DE5D1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 xml:space="preserve"># Гауссовский фильтр плавно размывает изображение, стирая резкие границы, но изображение при этом размывается. </w:t>
      </w:r>
    </w:p>
    <w:p w14:paraId="460669CD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proofErr w:type="gramStart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filters.gaussian</w:t>
      </w:r>
      <w:proofErr w:type="spellEnd"/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PIXL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sigma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=(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5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))</w:t>
      </w:r>
    </w:p>
    <w:p w14:paraId="7F15C672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gram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show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[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PIXL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016AEF9D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</w:t>
      </w:r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ssim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PIXL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plot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barh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title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 xml:space="preserve">'PSNR,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Шум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дискретизации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=[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yellowgreen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'teal'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mediumseagreen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])</w:t>
      </w:r>
    </w:p>
    <w:p w14:paraId="7E771899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</w:t>
      </w:r>
      <w:proofErr w:type="gram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ssim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gramEnd"/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PIXL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).</w:t>
      </w:r>
      <w:proofErr w:type="spellStart"/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style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pipe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proofErr w:type="spellStart"/>
      <w:r w:rsidRPr="008C3ADE">
        <w:rPr>
          <w:rFonts w:ascii="Fira Code" w:eastAsia="Times New Roman" w:hAnsi="Fira Code" w:cs="Times New Roman"/>
          <w:color w:val="DCDCAA"/>
          <w:kern w:val="0"/>
          <w:sz w:val="21"/>
          <w:szCs w:val="21"/>
          <w:lang w:val="en-US" w:eastAsia="ru-RU" w:bidi="ar-SA"/>
        </w:rPr>
        <w:t>some_highlights</w:t>
      </w:r>
      <w:proofErr w:type="spell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</w:t>
      </w:r>
    </w:p>
    <w:p w14:paraId="39F79920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</w:p>
    <w:p w14:paraId="6ABA2316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# </w:t>
      </w: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Вывод</w:t>
      </w: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6A9955"/>
          <w:kern w:val="0"/>
          <w:sz w:val="21"/>
          <w:szCs w:val="21"/>
          <w:lang w:eastAsia="ru-RU" w:bidi="ar-SA"/>
        </w:rPr>
        <w:t>данных</w:t>
      </w:r>
    </w:p>
    <w:p w14:paraId="01E0E142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proofErr w:type="spellStart"/>
      <w:proofErr w:type="gramStart"/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pd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.</w:t>
      </w:r>
      <w:r w:rsidRPr="008C3ADE">
        <w:rPr>
          <w:rFonts w:ascii="Fira Code" w:eastAsia="Times New Roman" w:hAnsi="Fira Code" w:cs="Times New Roman"/>
          <w:color w:val="4EC9B0"/>
          <w:kern w:val="0"/>
          <w:sz w:val="21"/>
          <w:szCs w:val="21"/>
          <w:lang w:val="en-US" w:eastAsia="ru-RU" w:bidi="ar-SA"/>
        </w:rPr>
        <w:t>DataFrame</w:t>
      </w:r>
      <w:proofErr w:type="spellEnd"/>
      <w:proofErr w:type="gramEnd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({</w:t>
      </w:r>
    </w:p>
    <w:p w14:paraId="2B2E416C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Флуктуационный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шум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psnr_ssim1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STAT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289098AA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Шум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квантования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psnr_ssim1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POST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FILTERED_2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4E3D86BA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Импульсный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шум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psnr_ssim1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SQRT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FILTERED_3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296666A9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    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Шум</w:t>
      </w:r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proofErr w:type="spellStart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eastAsia="ru-RU" w:bidi="ar-SA"/>
        </w:rPr>
        <w:t>дикретизации</w:t>
      </w:r>
      <w:proofErr w:type="spellEnd"/>
      <w:r w:rsidRPr="008C3ADE">
        <w:rPr>
          <w:rFonts w:ascii="Fira Code" w:eastAsia="Times New Roman" w:hAnsi="Fira Code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: 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val="en-US" w:eastAsia="ru-RU" w:bidi="ar-SA"/>
        </w:rPr>
        <w:t>psnr_ssim1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(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INIT_IMG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PIXL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 xml:space="preserve">, </w:t>
      </w:r>
      <w:r w:rsidRPr="008C3ADE">
        <w:rPr>
          <w:rFonts w:ascii="Fira Code" w:eastAsia="Times New Roman" w:hAnsi="Fira Code" w:cs="Times New Roman"/>
          <w:color w:val="4FC1FF"/>
          <w:kern w:val="0"/>
          <w:sz w:val="21"/>
          <w:szCs w:val="21"/>
          <w:lang w:val="en-US" w:eastAsia="ru-RU" w:bidi="ar-SA"/>
        </w:rPr>
        <w:t>FILTERED_4</w:t>
      </w: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val="en-US" w:eastAsia="ru-RU" w:bidi="ar-SA"/>
        </w:rPr>
        <w:t>),</w:t>
      </w:r>
    </w:p>
    <w:p w14:paraId="587D3A1C" w14:textId="77777777" w:rsidR="008C3ADE" w:rsidRPr="008C3ADE" w:rsidRDefault="008C3ADE" w:rsidP="008C3ADE">
      <w:pPr>
        <w:shd w:val="clear" w:color="auto" w:fill="1E1E1E"/>
        <w:suppressAutoHyphens w:val="0"/>
        <w:autoSpaceDN/>
        <w:spacing w:line="285" w:lineRule="atLeast"/>
        <w:textAlignment w:val="auto"/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</w:pPr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}</w:t>
      </w:r>
      <w:proofErr w:type="gramStart"/>
      <w:r w:rsidRPr="008C3ADE">
        <w:rPr>
          <w:rFonts w:ascii="Fira Code" w:eastAsia="Times New Roman" w:hAnsi="Fira Code" w:cs="Times New Roman"/>
          <w:color w:val="D4D4D4"/>
          <w:kern w:val="0"/>
          <w:sz w:val="21"/>
          <w:szCs w:val="21"/>
          <w:lang w:eastAsia="ru-RU" w:bidi="ar-SA"/>
        </w:rPr>
        <w:t>).</w:t>
      </w:r>
      <w:r w:rsidRPr="008C3ADE">
        <w:rPr>
          <w:rFonts w:ascii="Fira Code" w:eastAsia="Times New Roman" w:hAnsi="Fira Code" w:cs="Times New Roman"/>
          <w:color w:val="9CDCFE"/>
          <w:kern w:val="0"/>
          <w:sz w:val="21"/>
          <w:szCs w:val="21"/>
          <w:lang w:eastAsia="ru-RU" w:bidi="ar-SA"/>
        </w:rPr>
        <w:t>T</w:t>
      </w:r>
      <w:proofErr w:type="gramEnd"/>
    </w:p>
    <w:p w14:paraId="32A2B723" w14:textId="77777777" w:rsidR="008C3ADE" w:rsidRPr="008C3ADE" w:rsidRDefault="008C3ADE">
      <w:pPr>
        <w:pStyle w:val="Standard"/>
        <w:spacing w:line="240" w:lineRule="auto"/>
        <w:jc w:val="left"/>
      </w:pPr>
    </w:p>
    <w:sectPr w:rsidR="008C3ADE" w:rsidRPr="008C3ADE" w:rsidSect="00CD16B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2240" w14:textId="77777777" w:rsidR="000948A5" w:rsidRDefault="000948A5">
      <w:r>
        <w:separator/>
      </w:r>
    </w:p>
  </w:endnote>
  <w:endnote w:type="continuationSeparator" w:id="0">
    <w:p w14:paraId="4C82D988" w14:textId="77777777" w:rsidR="000948A5" w:rsidRDefault="00094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0"/>
    <w:family w:val="swiss"/>
    <w:pitch w:val="variable"/>
  </w:font>
  <w:font w:name="Times New Roman:liga">
    <w:altName w:val="Times New Roman"/>
    <w:charset w:val="00"/>
    <w:family w:val="auto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1FC6" w14:textId="77777777" w:rsidR="000948A5" w:rsidRDefault="000948A5">
      <w:r>
        <w:rPr>
          <w:color w:val="000000"/>
        </w:rPr>
        <w:separator/>
      </w:r>
    </w:p>
  </w:footnote>
  <w:footnote w:type="continuationSeparator" w:id="0">
    <w:p w14:paraId="0ADF9A9A" w14:textId="77777777" w:rsidR="000948A5" w:rsidRDefault="00094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AE9"/>
    <w:multiLevelType w:val="multilevel"/>
    <w:tmpl w:val="7124E628"/>
    <w:styleLink w:val="WWOutlineListStyle1"/>
    <w:lvl w:ilvl="0">
      <w:start w:val="1"/>
      <w:numFmt w:val="decimal"/>
      <w:lvlText w:val="Глава %1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0AD11F46"/>
    <w:multiLevelType w:val="multilevel"/>
    <w:tmpl w:val="DFB00028"/>
    <w:styleLink w:val="WWOutlineListStyle"/>
    <w:lvl w:ilvl="0">
      <w:start w:val="1"/>
      <w:numFmt w:val="decimal"/>
      <w:lvlText w:val="Глава %1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92D3727"/>
    <w:multiLevelType w:val="multilevel"/>
    <w:tmpl w:val="35E87290"/>
    <w:styleLink w:val="Outline"/>
    <w:lvl w:ilvl="0">
      <w:start w:val="1"/>
      <w:numFmt w:val="decimal"/>
      <w:lvlText w:val="Глава %1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1742E07"/>
    <w:multiLevelType w:val="multilevel"/>
    <w:tmpl w:val="13108EF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AA25D99"/>
    <w:multiLevelType w:val="multilevel"/>
    <w:tmpl w:val="05B42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629D6"/>
    <w:rsid w:val="000629D6"/>
    <w:rsid w:val="000948A5"/>
    <w:rsid w:val="0023406E"/>
    <w:rsid w:val="00483B52"/>
    <w:rsid w:val="0084536D"/>
    <w:rsid w:val="008C3ADE"/>
    <w:rsid w:val="009208FE"/>
    <w:rsid w:val="00B76797"/>
    <w:rsid w:val="00C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A473"/>
  <w15:docId w15:val="{718E866F-F2FE-4FF6-8070-F860C0E9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FreeSans"/>
        <w:kern w:val="3"/>
        <w:sz w:val="28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uiPriority w:val="9"/>
    <w:qFormat/>
    <w:pPr>
      <w:suppressLineNumbers/>
      <w:suppressAutoHyphens/>
      <w:jc w:val="center"/>
      <w:outlineLvl w:val="0"/>
    </w:pPr>
    <w:rPr>
      <w:rFonts w:ascii="Times New Roman:liga" w:eastAsia="Times New Roman:liga" w:hAnsi="Times New Roman:liga" w:cs="Times New Roman:liga"/>
      <w:b/>
      <w:bCs/>
      <w:spacing w:val="6"/>
      <w:sz w:val="36"/>
      <w:szCs w:val="36"/>
    </w:rPr>
  </w:style>
  <w:style w:type="paragraph" w:styleId="2">
    <w:name w:val="heading 2"/>
    <w:uiPriority w:val="9"/>
    <w:semiHidden/>
    <w:unhideWhenUsed/>
    <w:qFormat/>
    <w:pPr>
      <w:suppressAutoHyphens/>
      <w:spacing w:before="200"/>
      <w:outlineLvl w:val="1"/>
    </w:pPr>
    <w:rPr>
      <w:sz w:val="32"/>
      <w:szCs w:val="32"/>
    </w:rPr>
  </w:style>
  <w:style w:type="paragraph" w:styleId="3">
    <w:name w:val="heading 3"/>
    <w:uiPriority w:val="9"/>
    <w:semiHidden/>
    <w:unhideWhenUsed/>
    <w:qFormat/>
    <w:pPr>
      <w:suppressAutoHyphens/>
      <w:spacing w:before="312" w:after="122"/>
      <w:outlineLvl w:val="2"/>
    </w:pPr>
  </w:style>
  <w:style w:type="paragraph" w:styleId="4">
    <w:name w:val="heading 4"/>
    <w:uiPriority w:val="9"/>
    <w:semiHidden/>
    <w:unhideWhenUsed/>
    <w:qFormat/>
    <w:pPr>
      <w:suppressAutoHyphens/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1">
    <w:name w:val="WW_OutlineListStyle_1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</w:style>
  <w:style w:type="paragraph" w:customStyle="1" w:styleId="Heading">
    <w:name w:val="Heading"/>
    <w:basedOn w:val="Standard"/>
    <w:pPr>
      <w:keepNext/>
      <w:spacing w:before="240" w:after="120"/>
    </w:pPr>
    <w:rPr>
      <w:rFonts w:eastAsia="Noto Sans CJK SC"/>
      <w:szCs w:val="28"/>
    </w:rPr>
  </w:style>
  <w:style w:type="paragraph" w:customStyle="1" w:styleId="Textbody">
    <w:name w:val="Text body"/>
    <w:basedOn w:val="Standard"/>
    <w:pPr>
      <w:ind w:firstLine="735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styleId="a6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6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7"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a7">
    <w:name w:val="Normal (Web)"/>
    <w:basedOn w:val="a"/>
    <w:rPr>
      <w:rFonts w:cs="Mangal"/>
      <w:sz w:val="24"/>
      <w:szCs w:val="21"/>
    </w:rPr>
  </w:style>
  <w:style w:type="character" w:styleId="a8">
    <w:name w:val="Hyperlink"/>
    <w:basedOn w:val="a0"/>
    <w:rPr>
      <w:color w:val="0563C1"/>
      <w:u w:val="single"/>
    </w:rPr>
  </w:style>
  <w:style w:type="character" w:styleId="a9">
    <w:name w:val="Unresolved Mention"/>
    <w:basedOn w:val="a0"/>
    <w:rPr>
      <w:color w:val="605E5C"/>
      <w:shd w:val="clear" w:color="auto" w:fill="E1DFDD"/>
    </w:rPr>
  </w:style>
  <w:style w:type="paragraph" w:styleId="aa">
    <w:name w:val="List Paragraph"/>
    <w:basedOn w:val="a"/>
    <w:pPr>
      <w:ind w:left="720"/>
    </w:pPr>
    <w:rPr>
      <w:rFonts w:cs="Mangal"/>
    </w:rPr>
  </w:style>
  <w:style w:type="numbering" w:customStyle="1" w:styleId="WWOutlineListStyle">
    <w:name w:val="WW_OutlineListStyle"/>
    <w:basedOn w:val="a2"/>
    <w:pPr>
      <w:numPr>
        <w:numId w:val="2"/>
      </w:numPr>
    </w:pPr>
  </w:style>
  <w:style w:type="numbering" w:customStyle="1" w:styleId="Outline">
    <w:name w:val="Outline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UWP1KEAZR4wI52x2OGs2OXu3Za2xE0BF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1087;&#1086;&#1083;&#1080;&#1090;&#1077;&#1093;.ot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политех.ott</Template>
  <TotalTime>389</TotalTime>
  <Pages>7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политех</vt:lpstr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политех</dc:title>
  <cp:lastModifiedBy>xln Xkeyd</cp:lastModifiedBy>
  <cp:revision>2</cp:revision>
  <dcterms:created xsi:type="dcterms:W3CDTF">2023-06-04T20:43:00Z</dcterms:created>
  <dcterms:modified xsi:type="dcterms:W3CDTF">2023-06-12T13:11:00Z</dcterms:modified>
</cp:coreProperties>
</file>